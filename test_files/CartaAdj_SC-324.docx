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26 de Mayo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Empresa Servicios Transitorios Page Interim Chile Ltda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Magdalena 181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Las Condes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Santiago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None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SC-324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CONTRATACIÓN DE COLABORADORES PARA PROYECTO NU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Empresa Servicios Transitorios Page Interim Chile Ltda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SC-324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CONTRATACIÓN DE COLABORADORES PARA PROYECTO NU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Precio Unitario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Contratación de Personal Transitorio Proyecto NU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CLP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35405560.00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Treinta Y Cinco Millones Cuatrocientos Cinco Mil Quinientos Sesenta Pesos Chilenos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SC-324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51-11-3302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Contratación de Colaboradores Para Proyecto NU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Gl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35405560.00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35405560.00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Total(CLP):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35405560.00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274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Doscientos Setenta Y Cuatro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 de Abril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31 de Diciembre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> (No Aplica Contrato SC-324 )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/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SC-324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CONTRATACIÓN DE COLABORADORES PARA PROYECTO NU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SC-324.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Julio Retamal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Gerente de RRHH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julio.retamal@nuevaunion.cl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SC-324.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 de Junio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SC-324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CONTRATACIÓN DE COLABORADORES PARA PROYECTO NU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/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/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Julio Retamal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RRHH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, de fecha 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SC-324 - “CONTRATACIÓN DE COLABORADORES PARA PROYECTO NU”: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SC-324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0" Type="http://schemas.openxmlformats.org/officeDocument/2006/relationships/fontTable" Target="fontTable.xml"/><Relationship Id="rId1" Type="http://schemas.openxmlformats.org/officeDocument/2006/relationships/customXml" Target="../customXml/item1.xml"/><Relationship Id="rId9" Type="http://schemas.openxmlformats.org/officeDocument/2006/relationships/footer" Target="footer1.xm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