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FE0352" w14:textId="35114D17" w:rsidR="00AD0A76" w:rsidRPr="00083E0B" w:rsidRDefault="00D13ED4" w:rsidP="00FF327E">
      <w:pPr>
        <w:pBdr>
          <w:bottom w:val="single" w:sz="4" w:space="1" w:color="auto"/>
        </w:pBdr>
        <w:ind w:right="0"/>
        <w:jc w:val="left"/>
        <w:rPr>
          <w:szCs w:val="20"/>
        </w:rPr>
      </w:pPr>
      <w:r w:rsidRPr="00083E0B">
        <w:rPr>
          <w:szCs w:val="20"/>
        </w:rPr>
        <w:t xml:space="preserve">Santiago, </w:t>
      </w:r>
      <w:r w:rsidR="00EC2C38">
        <w:rPr>
          <w:szCs w:val="20"/>
        </w:rPr>
        <w:t>2 de Junio de 2017</w:t>
      </w:r>
    </w:p>
    <w:p w14:paraId="07D20A3A" w14:textId="77777777" w:rsidR="00AD0A76" w:rsidRPr="00083E0B" w:rsidRDefault="00AD0A76" w:rsidP="00FF327E">
      <w:pPr>
        <w:ind w:right="0"/>
        <w:rPr>
          <w:szCs w:val="20"/>
        </w:rPr>
      </w:pPr>
      <w:r w:rsidRPr="004C3E3B">
        <w:rPr>
          <w:i/>
          <w:noProof/>
          <w:szCs w:val="20"/>
          <w:highlight w:val="green"/>
        </w:rPr>
        <w:t>DK-0005-17</w:t>
      </w:r>
    </w:p>
    <w:p w14:paraId="1FDF17B5" w14:textId="77777777" w:rsidR="00AD0A76" w:rsidRPr="00083E0B" w:rsidRDefault="00AD0A76" w:rsidP="00FF327E">
      <w:pPr>
        <w:ind w:right="0"/>
        <w:rPr>
          <w:szCs w:val="20"/>
        </w:rPr>
      </w:pPr>
    </w:p>
    <w:p w14:paraId="4C9D3CEA" w14:textId="77777777" w:rsidR="00AD0A76" w:rsidRPr="00083E0B" w:rsidRDefault="00AD0A76" w:rsidP="00C32502">
      <w:pPr>
        <w:ind w:right="50"/>
        <w:rPr>
          <w:b/>
          <w:szCs w:val="20"/>
        </w:rPr>
      </w:pPr>
      <w:proofErr w:type="spellStart"/>
      <w:r w:rsidRPr="00083E0B">
        <w:rPr>
          <w:b/>
          <w:szCs w:val="20"/>
        </w:rPr>
        <w:t>Señores</w:t>
      </w:r>
      <w:proofErr w:type="spellEnd"/>
    </w:p>
    <w:p w14:paraId="4736C5C2" w14:textId="73C73203" w:rsidR="00C06997" w:rsidRDefault="00600EFC" w:rsidP="00EC2C38">
      <w:pPr>
        <w:tabs>
          <w:tab w:val="left" w:pos="2197"/>
        </w:tabs>
        <w:ind w:right="50"/>
        <w:rPr>
          <w:b/>
          <w:noProof/>
          <w:szCs w:val="20"/>
        </w:rPr>
      </w:pPr>
      <w:r>
        <w:rPr>
          <w:b/>
          <w:noProof/>
          <w:szCs w:val="20"/>
        </w:rPr>
        <w:t>SODEXO CHILE S.A.</w:t>
      </w:r>
      <w:r w:rsidR="00EC2C38">
        <w:rPr>
          <w:b/>
          <w:noProof/>
          <w:szCs w:val="20"/>
        </w:rPr>
        <w:tab/>
      </w:r>
    </w:p>
    <w:p w14:paraId="1B4D7AC5" w14:textId="1CE1E3B6" w:rsidR="00C06997" w:rsidRPr="00C06997" w:rsidRDefault="00600EFC" w:rsidP="00C06997">
      <w:pPr>
        <w:ind w:right="50"/>
        <w:rPr>
          <w:b/>
          <w:noProof/>
          <w:szCs w:val="20"/>
        </w:rPr>
      </w:pPr>
      <w:r>
        <w:rPr>
          <w:b/>
          <w:noProof/>
          <w:szCs w:val="20"/>
        </w:rPr>
        <w:t>Perez Valenzuela 1635</w:t>
      </w:r>
    </w:p>
    <w:p w14:paraId="066BA280" w14:textId="1F5E79F3" w:rsidR="00C06997" w:rsidRPr="00C06997" w:rsidRDefault="00600EFC" w:rsidP="00C06997">
      <w:pPr>
        <w:ind w:right="50"/>
        <w:rPr>
          <w:b/>
          <w:noProof/>
          <w:szCs w:val="20"/>
        </w:rPr>
      </w:pPr>
      <w:r>
        <w:rPr>
          <w:b/>
          <w:noProof/>
          <w:szCs w:val="20"/>
        </w:rPr>
        <w:t>Providencia</w:t>
      </w:r>
    </w:p>
    <w:p w14:paraId="6A45AE30" w14:textId="189E514D" w:rsidR="00C06997" w:rsidRDefault="00600EFC" w:rsidP="00C06997">
      <w:pPr>
        <w:ind w:right="50"/>
        <w:rPr>
          <w:b/>
          <w:noProof/>
          <w:szCs w:val="20"/>
        </w:rPr>
      </w:pPr>
      <w:r>
        <w:rPr>
          <w:b/>
          <w:noProof/>
          <w:szCs w:val="20"/>
        </w:rPr>
        <w:t>Santiago</w:t>
      </w:r>
    </w:p>
    <w:p w14:paraId="0E384F4B" w14:textId="77777777" w:rsidR="003D30F3" w:rsidRPr="00FE0445" w:rsidRDefault="003D30F3" w:rsidP="003D30F3">
      <w:pPr>
        <w:ind w:right="50"/>
        <w:rPr>
          <w:szCs w:val="20"/>
          <w:lang w:val="es-CL"/>
        </w:rPr>
      </w:pPr>
    </w:p>
    <w:p w14:paraId="21469A48" w14:textId="7F03A8EA" w:rsidR="00AD0A76" w:rsidRPr="00FE0445" w:rsidRDefault="00AD0A76" w:rsidP="00C32502">
      <w:pPr>
        <w:tabs>
          <w:tab w:val="left" w:pos="1276"/>
        </w:tabs>
        <w:ind w:left="1701" w:right="50" w:hanging="1701"/>
        <w:rPr>
          <w:b/>
          <w:szCs w:val="20"/>
          <w:lang w:val="es-CL"/>
        </w:rPr>
      </w:pPr>
      <w:r w:rsidRPr="00FE0445">
        <w:rPr>
          <w:b/>
          <w:szCs w:val="20"/>
          <w:lang w:val="es-CL"/>
        </w:rPr>
        <w:t>Atención</w:t>
      </w:r>
      <w:r w:rsidRPr="00FE0445">
        <w:rPr>
          <w:b/>
          <w:szCs w:val="20"/>
          <w:lang w:val="es-CL"/>
        </w:rPr>
        <w:tab/>
        <w:t>:</w:t>
      </w:r>
      <w:r w:rsidRPr="00FE0445">
        <w:rPr>
          <w:b/>
          <w:szCs w:val="20"/>
          <w:lang w:val="es-CL"/>
        </w:rPr>
        <w:tab/>
      </w:r>
      <w:r w:rsidRPr="003A4305">
        <w:rPr>
          <w:b/>
          <w:noProof/>
          <w:szCs w:val="20"/>
          <w:lang w:val="es-CL"/>
        </w:rPr>
        <w:t xml:space="preserve">Sr. </w:t>
      </w:r>
      <w:r w:rsidR="00600EFC">
        <w:rPr>
          <w:b/>
          <w:noProof/>
          <w:szCs w:val="20"/>
          <w:lang w:val="es-CL"/>
        </w:rPr>
        <w:t/>
      </w:r>
    </w:p>
    <w:p w14:paraId="2C99922D" w14:textId="77777777" w:rsidR="00AD0A76" w:rsidRPr="00FE0445" w:rsidRDefault="00AD0A76" w:rsidP="00C32502">
      <w:pPr>
        <w:tabs>
          <w:tab w:val="left" w:pos="1276"/>
        </w:tabs>
        <w:ind w:left="1701" w:right="50" w:hanging="1701"/>
        <w:rPr>
          <w:b/>
          <w:szCs w:val="20"/>
          <w:lang w:val="es-CL"/>
        </w:rPr>
      </w:pPr>
    </w:p>
    <w:p w14:paraId="1A898FE8" w14:textId="77777777" w:rsidR="00AD0A76" w:rsidRPr="00FE0445" w:rsidRDefault="00AD0A76" w:rsidP="00C32502">
      <w:pPr>
        <w:tabs>
          <w:tab w:val="left" w:pos="1276"/>
        </w:tabs>
        <w:ind w:left="1701" w:right="50" w:hanging="1701"/>
        <w:rPr>
          <w:b/>
          <w:szCs w:val="20"/>
          <w:lang w:val="es-CL"/>
        </w:rPr>
      </w:pPr>
      <w:r w:rsidRPr="00FE0445">
        <w:rPr>
          <w:b/>
          <w:szCs w:val="20"/>
          <w:lang w:val="es-CL"/>
        </w:rPr>
        <w:t xml:space="preserve">                            </w:t>
      </w:r>
    </w:p>
    <w:p w14:paraId="2A627CAB" w14:textId="7F5FCD8A" w:rsidR="00AD0A76" w:rsidRPr="00DC4B22" w:rsidRDefault="00AD0A76" w:rsidP="00C32502">
      <w:pPr>
        <w:tabs>
          <w:tab w:val="left" w:pos="1276"/>
        </w:tabs>
        <w:ind w:left="1701" w:right="50" w:hanging="1701"/>
        <w:rPr>
          <w:b/>
          <w:szCs w:val="20"/>
          <w:lang w:val="es-CL"/>
        </w:rPr>
      </w:pPr>
      <w:r w:rsidRPr="00DC4B22">
        <w:rPr>
          <w:b/>
          <w:szCs w:val="20"/>
          <w:lang w:val="es-CL"/>
        </w:rPr>
        <w:t>Referencia</w:t>
      </w:r>
      <w:r w:rsidRPr="00DC4B22">
        <w:rPr>
          <w:b/>
          <w:szCs w:val="20"/>
          <w:lang w:val="es-CL"/>
        </w:rPr>
        <w:tab/>
        <w:t>:</w:t>
      </w:r>
      <w:r w:rsidRPr="00DC4B22">
        <w:rPr>
          <w:b/>
          <w:szCs w:val="20"/>
          <w:lang w:val="es-CL"/>
        </w:rPr>
        <w:tab/>
        <w:t xml:space="preserve">Contrato N° </w:t>
      </w:r>
      <w:r w:rsidR="00F1482B">
        <w:rPr>
          <w:b/>
          <w:noProof/>
          <w:szCs w:val="20"/>
          <w:lang w:val="es-CL"/>
        </w:rPr>
        <w:t xml:space="preserve">OS2017-34 </w:t>
      </w:r>
      <w:r w:rsidR="00600EFC">
        <w:rPr>
          <w:b/>
          <w:noProof/>
          <w:szCs w:val="20"/>
          <w:lang w:val="es-CL"/>
        </w:rPr>
        <w:t>–</w:t>
      </w:r>
      <w:r w:rsidR="00C06997">
        <w:rPr>
          <w:b/>
          <w:noProof/>
          <w:szCs w:val="20"/>
          <w:lang w:val="es-CL"/>
        </w:rPr>
        <w:t xml:space="preserve"> </w:t>
      </w:r>
      <w:r w:rsidR="00600EFC">
        <w:rPr>
          <w:b/>
          <w:noProof/>
          <w:szCs w:val="20"/>
          <w:lang w:val="es-CL"/>
        </w:rPr>
        <w:t>SERVICIO ASEO OFICINAS Y CASAS VALLENAR P. NUEVAUNIÓN</w:t>
      </w:r>
    </w:p>
    <w:p w14:paraId="1F55673E" w14:textId="77777777" w:rsidR="00AD0A76" w:rsidRPr="00C32502" w:rsidRDefault="00AD0A76" w:rsidP="00C32502">
      <w:pPr>
        <w:tabs>
          <w:tab w:val="left" w:pos="1276"/>
        </w:tabs>
        <w:ind w:left="1701" w:right="50" w:hanging="1701"/>
        <w:rPr>
          <w:b/>
          <w:szCs w:val="20"/>
          <w:lang w:val="es-CL"/>
        </w:rPr>
      </w:pPr>
      <w:r w:rsidRPr="00C32502">
        <w:rPr>
          <w:b/>
          <w:szCs w:val="20"/>
          <w:lang w:val="es-CL"/>
        </w:rPr>
        <w:t>Asunto</w:t>
      </w:r>
      <w:r w:rsidRPr="00C32502">
        <w:rPr>
          <w:b/>
          <w:szCs w:val="20"/>
          <w:lang w:val="es-CL"/>
        </w:rPr>
        <w:tab/>
        <w:t>:</w:t>
      </w:r>
      <w:r w:rsidRPr="00C32502">
        <w:rPr>
          <w:b/>
          <w:szCs w:val="20"/>
          <w:lang w:val="es-CL"/>
        </w:rPr>
        <w:tab/>
        <w:t>Carta de Adjudicación y Orden para Proceder.</w:t>
      </w:r>
    </w:p>
    <w:p w14:paraId="2A667510" w14:textId="77777777" w:rsidR="00AD0A76" w:rsidRDefault="00AD0A76" w:rsidP="00C32502">
      <w:pPr>
        <w:ind w:right="50"/>
        <w:rPr>
          <w:b/>
          <w:szCs w:val="20"/>
          <w:lang w:val="es-CL"/>
        </w:rPr>
      </w:pPr>
    </w:p>
    <w:p w14:paraId="37A5C1DA" w14:textId="77777777" w:rsidR="00AD0A76" w:rsidRDefault="00AD0A76" w:rsidP="00C32502">
      <w:pPr>
        <w:ind w:right="50"/>
        <w:rPr>
          <w:b/>
          <w:szCs w:val="20"/>
          <w:lang w:val="es-CL"/>
        </w:rPr>
      </w:pPr>
    </w:p>
    <w:p w14:paraId="6D0A9645" w14:textId="77777777" w:rsidR="00AD0A76" w:rsidRPr="00C32502" w:rsidRDefault="00AD0A76" w:rsidP="00C32502">
      <w:pPr>
        <w:ind w:right="50"/>
        <w:rPr>
          <w:b/>
          <w:szCs w:val="20"/>
          <w:lang w:val="es-CL"/>
        </w:rPr>
      </w:pPr>
    </w:p>
    <w:p w14:paraId="4A33B93F" w14:textId="77777777" w:rsidR="00AD0A76" w:rsidRPr="00C32502" w:rsidRDefault="00AD0A76" w:rsidP="00C32502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>Estimados señores:</w:t>
      </w:r>
    </w:p>
    <w:p w14:paraId="3D567A2E" w14:textId="77777777" w:rsidR="00AD0A76" w:rsidRDefault="00AD0A76" w:rsidP="00C32502">
      <w:pPr>
        <w:ind w:right="50"/>
        <w:rPr>
          <w:szCs w:val="20"/>
          <w:lang w:val="es-CL"/>
        </w:rPr>
      </w:pPr>
    </w:p>
    <w:p w14:paraId="399A1DD0" w14:textId="2405F3A6" w:rsidR="00AD0A76" w:rsidRPr="00E924B9" w:rsidRDefault="007619A2" w:rsidP="007619A2">
      <w:pPr>
        <w:pStyle w:val="Piedepgina"/>
        <w:rPr>
          <w:szCs w:val="20"/>
          <w:lang w:val="es-CL"/>
        </w:rPr>
      </w:pPr>
      <w:r w:rsidRPr="00600EFC">
        <w:rPr>
          <w:b/>
        </w:rPr>
        <w:t>NUEVAUNION SPA</w:t>
      </w:r>
      <w:r w:rsidR="00600EFC">
        <w:t xml:space="preserve"> </w:t>
      </w:r>
      <w:r w:rsidR="00AD0A76" w:rsidRPr="00E924B9">
        <w:rPr>
          <w:szCs w:val="20"/>
          <w:lang w:val="es-CL"/>
        </w:rPr>
        <w:t xml:space="preserve">(en adelante, El Mandante), por este documento, comunica a </w:t>
      </w:r>
      <w:r w:rsidR="004D507F">
        <w:rPr>
          <w:szCs w:val="20"/>
          <w:lang w:val="es-CL"/>
        </w:rPr>
        <w:t>SODEXO CHILE S.A.</w:t>
      </w:r>
      <w:r w:rsidR="00AD0A76" w:rsidRPr="00E924B9">
        <w:rPr>
          <w:szCs w:val="20"/>
          <w:lang w:val="es-CL"/>
        </w:rPr>
        <w:t xml:space="preserve">, (en adelante, el Contratista), la decisión de adjudicarles el Contrato N° </w:t>
      </w:r>
      <w:r w:rsidR="00600EFC">
        <w:rPr>
          <w:b/>
          <w:noProof/>
          <w:szCs w:val="20"/>
          <w:lang w:val="es-CL"/>
        </w:rPr>
        <w:t xml:space="preserve">OS2017-34 </w:t>
      </w:r>
      <w:r w:rsidR="00AD0A76" w:rsidRPr="00E924B9">
        <w:rPr>
          <w:szCs w:val="20"/>
          <w:lang w:val="es-CL"/>
        </w:rPr>
        <w:t>- “</w:t>
      </w:r>
      <w:r w:rsidR="008F0D0A">
        <w:rPr>
          <w:b/>
          <w:noProof/>
          <w:szCs w:val="20"/>
          <w:lang w:val="es-CL"/>
        </w:rPr>
        <w:t>SERVICIO ASEO OFICINAS Y CASAS VALLENAR P. NUEVAUNIÓN</w:t>
      </w:r>
      <w:r w:rsidR="0067546B" w:rsidRPr="00E924B9">
        <w:rPr>
          <w:szCs w:val="20"/>
          <w:lang w:val="es-CL"/>
        </w:rPr>
        <w:t>” (</w:t>
      </w:r>
      <w:r w:rsidR="00AD0A76" w:rsidRPr="00E924B9">
        <w:rPr>
          <w:szCs w:val="20"/>
          <w:lang w:val="es-CL"/>
        </w:rPr>
        <w:t>en adelante el Contrato y el Servicio, respectivamente), del Proyecto NuevaUnión.</w:t>
      </w:r>
    </w:p>
    <w:p w14:paraId="68768C00" w14:textId="77777777" w:rsidR="00AD0A76" w:rsidRPr="00C32502" w:rsidRDefault="003D30F3" w:rsidP="003D30F3">
      <w:pPr>
        <w:tabs>
          <w:tab w:val="left" w:pos="6500"/>
        </w:tabs>
        <w:ind w:right="50"/>
        <w:rPr>
          <w:szCs w:val="20"/>
          <w:lang w:val="es-CL"/>
        </w:rPr>
      </w:pPr>
      <w:r>
        <w:rPr>
          <w:szCs w:val="20"/>
          <w:lang w:val="es-CL"/>
        </w:rPr>
        <w:tab/>
      </w:r>
    </w:p>
    <w:p w14:paraId="26E5DB3B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5B182A3E" w14:textId="77777777" w:rsidR="00AD0A76" w:rsidRPr="00C32502" w:rsidRDefault="00AD0A76" w:rsidP="00C32502">
      <w:pPr>
        <w:ind w:right="50"/>
        <w:rPr>
          <w:szCs w:val="20"/>
          <w:u w:val="single"/>
          <w:lang w:val="es-CL"/>
        </w:rPr>
      </w:pPr>
      <w:r w:rsidRPr="00C32502">
        <w:rPr>
          <w:szCs w:val="20"/>
          <w:u w:val="single"/>
          <w:lang w:val="es-CL"/>
        </w:rPr>
        <w:t>Tipo de Contrato</w:t>
      </w:r>
    </w:p>
    <w:p w14:paraId="49197520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70AF15FA" w14:textId="77655902" w:rsidR="00AD0A76" w:rsidRPr="004E20B4" w:rsidRDefault="00AD0A76" w:rsidP="004E20B4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 xml:space="preserve">El Contrato a ser suscrito entre </w:t>
      </w:r>
      <w:r>
        <w:rPr>
          <w:szCs w:val="20"/>
          <w:lang w:val="es-CL"/>
        </w:rPr>
        <w:t xml:space="preserve">Mandante y Contratista será bajo la modalidad de </w:t>
      </w:r>
      <w:r w:rsidRPr="003A4305">
        <w:rPr>
          <w:noProof/>
          <w:szCs w:val="20"/>
          <w:lang w:val="es-CL"/>
        </w:rPr>
        <w:t>Contrato</w:t>
      </w:r>
      <w:r w:rsidR="008D532E">
        <w:rPr>
          <w:noProof/>
          <w:szCs w:val="20"/>
          <w:lang w:val="es-CL"/>
        </w:rPr>
        <w:t xml:space="preserve"> a</w:t>
      </w:r>
      <w:r w:rsidRPr="003A4305">
        <w:rPr>
          <w:noProof/>
          <w:szCs w:val="20"/>
          <w:lang w:val="es-CL"/>
        </w:rPr>
        <w:t xml:space="preserve"> </w:t>
      </w:r>
      <w:r w:rsidR="00B727C5">
        <w:rPr>
          <w:noProof/>
          <w:szCs w:val="20"/>
          <w:lang w:val="es-CL"/>
        </w:rPr>
        <w:t>Precio Unitario</w:t>
      </w:r>
    </w:p>
    <w:p w14:paraId="07EB115C" w14:textId="77777777" w:rsidR="00AD0A76" w:rsidRDefault="00AD0A76" w:rsidP="00C32502">
      <w:pPr>
        <w:ind w:right="50"/>
        <w:rPr>
          <w:szCs w:val="20"/>
          <w:lang w:val="es-CL"/>
        </w:rPr>
      </w:pPr>
    </w:p>
    <w:p w14:paraId="60059B82" w14:textId="77777777" w:rsidR="00AD0A76" w:rsidRPr="00C32502" w:rsidRDefault="00AD0A76" w:rsidP="00C32502">
      <w:pPr>
        <w:ind w:right="50"/>
        <w:rPr>
          <w:szCs w:val="20"/>
          <w:u w:val="single"/>
          <w:lang w:val="es-CL"/>
        </w:rPr>
      </w:pPr>
      <w:r w:rsidRPr="00C32502">
        <w:rPr>
          <w:szCs w:val="20"/>
          <w:u w:val="single"/>
          <w:lang w:val="es-CL"/>
        </w:rPr>
        <w:t>Alcance del Servicio</w:t>
      </w:r>
    </w:p>
    <w:p w14:paraId="522BC70E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74805573" w14:textId="736056ED" w:rsidR="00AD0A76" w:rsidRDefault="00AD0A76" w:rsidP="00C32502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>El Alcance del Servicio, que en mayor detalle definirá el Contrato y sus Documentos Integrantes, en términos generales</w:t>
      </w:r>
      <w:r w:rsidR="00DF00DF">
        <w:rPr>
          <w:szCs w:val="20"/>
          <w:lang w:val="es-CL"/>
        </w:rPr>
        <w:t>:</w:t>
      </w:r>
    </w:p>
    <w:p w14:paraId="7A5B1628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136E06A1" w14:textId="068425D9" w:rsidR="00AD0A76" w:rsidRDefault="00600EFC" w:rsidP="00C32502">
      <w:pPr>
        <w:ind w:right="50"/>
        <w:rPr>
          <w:noProof/>
          <w:szCs w:val="20"/>
          <w:lang w:val="es-CL"/>
        </w:rPr>
      </w:pPr>
      <w:r>
        <w:rPr>
          <w:noProof/>
          <w:szCs w:val="20"/>
          <w:lang w:val="es-CL"/>
        </w:rPr>
        <w:t>Servicio de Aseo para oficinas casas de huespedes y bodega de vallenar</w:t>
      </w:r>
    </w:p>
    <w:p w14:paraId="7F00F8F8" w14:textId="77777777" w:rsidR="00C06997" w:rsidRPr="00C32502" w:rsidRDefault="00C06997" w:rsidP="00C32502">
      <w:pPr>
        <w:ind w:right="50"/>
        <w:rPr>
          <w:szCs w:val="20"/>
          <w:lang w:val="es-CL"/>
        </w:rPr>
      </w:pPr>
    </w:p>
    <w:p w14:paraId="635C41EB" w14:textId="77777777" w:rsidR="00AD0A76" w:rsidRPr="00C32502" w:rsidRDefault="00AD0A76" w:rsidP="00C32502">
      <w:pPr>
        <w:ind w:right="50"/>
        <w:rPr>
          <w:szCs w:val="20"/>
          <w:u w:val="single"/>
          <w:lang w:val="es-CL"/>
        </w:rPr>
      </w:pPr>
      <w:r w:rsidRPr="00C32502">
        <w:rPr>
          <w:szCs w:val="20"/>
          <w:u w:val="single"/>
          <w:lang w:val="es-CL"/>
        </w:rPr>
        <w:t xml:space="preserve">Aportes de </w:t>
      </w:r>
      <w:r>
        <w:rPr>
          <w:szCs w:val="20"/>
          <w:u w:val="single"/>
          <w:lang w:val="es-CL"/>
        </w:rPr>
        <w:t>El Mandante</w:t>
      </w:r>
    </w:p>
    <w:p w14:paraId="6559D013" w14:textId="77777777" w:rsidR="00AD0A76" w:rsidRDefault="00AD0A76" w:rsidP="00C32502">
      <w:pPr>
        <w:ind w:right="50"/>
        <w:rPr>
          <w:szCs w:val="20"/>
          <w:lang w:val="es-CL"/>
        </w:rPr>
      </w:pPr>
    </w:p>
    <w:p w14:paraId="419064D5" w14:textId="77777777" w:rsidR="00AD0A76" w:rsidRPr="00CC3AD1" w:rsidRDefault="00AD0A76" w:rsidP="00754631">
      <w:pPr>
        <w:ind w:right="50"/>
        <w:rPr>
          <w:noProof/>
          <w:lang w:val="es-CL"/>
        </w:rPr>
      </w:pPr>
      <w:r w:rsidRPr="003A4305">
        <w:rPr>
          <w:noProof/>
          <w:szCs w:val="20"/>
          <w:lang w:val="es-CL"/>
        </w:rPr>
        <w:t xml:space="preserve">Los aportes que El Mandante hará para prestación del Servicio objeto del Contrato se indican </w:t>
      </w:r>
      <w:r w:rsidRPr="00CC3AD1">
        <w:rPr>
          <w:noProof/>
          <w:lang w:val="es-CL"/>
        </w:rPr>
        <w:t>a continuación:</w:t>
      </w:r>
    </w:p>
    <w:tbl>
      <w:tblPr>
        <w:tblW w:w="9705" w:type="dxa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Layout w:type="fixed"/>
        <w:tblCellMar>
          <w:top w:w="55" w:type="dxa"/>
          <w:left w:w="3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32"/>
        <w:gridCol w:w="3261"/>
        <w:gridCol w:w="3502"/>
        <w:gridCol w:w="2410"/>
      </w:tblGrid>
      <w:tr w:rsidR="005A4987" w:rsidRPr="00CC3AD1" w14:paraId="6584FFA6" w14:textId="77777777" w:rsidTr="005A4987">
        <w:trPr>
          <w:trHeight w:val="336"/>
        </w:trPr>
        <w:tc>
          <w:tcPr>
            <w:tcW w:w="53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3" w:type="dxa"/>
            </w:tcMar>
          </w:tcPr>
          <w:p w14:paraId="4C503EB8" w14:textId="433F1422" w:rsidR="00EB1C41" w:rsidRPr="00CC3AD1" w:rsidRDefault="00EB1C41" w:rsidP="001E05F7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gridSpan w:val="1"/>
            <w:tcW w:w="9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3" w:type="dxa"/>
            </w:tcMar>
          </w:tcPr>
          <w:p w14:paraId="3D82FF32" w14:textId="5AE6E5DA" w:rsidR="00EB1C41" w:rsidRPr="00CC3AD1" w:rsidRDefault="00EB1C41" w:rsidP="00FC3801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 xml:space="preserve"/>
            </w:r>
          </w:p>
        </w:tc>
      </w:tr>
      <w:tr w:rsidR="005A4987" w:rsidRPr="00CC3AD1" w14:paraId="663F4534" w14:textId="77777777" w:rsidTr="005A4987">
        <w:trPr>
          <w:trHeight w:val="585"/>
        </w:trPr>
        <w:tc>
          <w:tcPr>
            <w:tcW w:w="53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3" w:type="dxa"/>
            </w:tcMar>
          </w:tcPr>
          <w:p w14:paraId="3A505F05" w14:textId="77777777" w:rsidR="00EB1C41" w:rsidRPr="00CC3AD1" w:rsidRDefault="00EB1C41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3" w:type="dxa"/>
            </w:tcMar>
          </w:tcPr>
          <w:p w14:paraId="702D5730" w14:textId="77777777" w:rsidR="00EB1C41" w:rsidRPr="00CC3AD1" w:rsidRDefault="00EB1C41" w:rsidP="00620CD3">
            <w:pPr>
              <w:pStyle w:val="Obsahtabulky"/>
              <w:rPr>
                <w:rFonts w:ascii="Arial" w:hAnsi="Arial" w:cs="Arial"/>
                <w:iCs/>
                <w:sz w:val="22"/>
                <w:szCs w:val="22"/>
              </w:rPr>
            </w:pPr>
            <w:r w:rsidRPr="00CC3AD1">
              <w:rPr>
                <w:rFonts w:ascii="Arial" w:hAnsi="Arial" w:cs="Arial"/>
                <w:iCs/>
                <w:sz w:val="22"/>
                <w:szCs w:val="22"/>
              </w:rPr>
              <w:t>Aporte del Mandante</w:t>
            </w:r>
          </w:p>
        </w:tc>
      </w:tr>
    </w:tbl>
    <w:p w14:paraId="007A2501" w14:textId="77777777" w:rsidR="00EB1C41" w:rsidRDefault="00EB1C41" w:rsidP="00EB1C41"/>
    <w:p w14:paraId="785E6B89" w14:textId="77777777" w:rsidR="002B6359" w:rsidRDefault="002B6359" w:rsidP="00C32502">
      <w:pPr>
        <w:ind w:right="50"/>
        <w:rPr>
          <w:szCs w:val="20"/>
          <w:lang w:val="es-CL"/>
        </w:rPr>
      </w:pPr>
    </w:p>
    <w:p w14:paraId="595059C9" w14:textId="77777777" w:rsidR="002B6359" w:rsidRDefault="002B6359" w:rsidP="00C32502">
      <w:pPr>
        <w:ind w:right="50"/>
        <w:rPr>
          <w:szCs w:val="20"/>
          <w:lang w:val="es-CL"/>
        </w:rPr>
      </w:pPr>
    </w:p>
    <w:p w14:paraId="009406B6" w14:textId="77777777" w:rsidR="00AD0A76" w:rsidRDefault="00AD0A76" w:rsidP="00C32502">
      <w:pPr>
        <w:ind w:right="50"/>
        <w:rPr>
          <w:szCs w:val="20"/>
          <w:u w:val="single"/>
          <w:lang w:val="es-CL"/>
        </w:rPr>
      </w:pPr>
      <w:r w:rsidRPr="00C32502">
        <w:rPr>
          <w:szCs w:val="20"/>
          <w:u w:val="single"/>
          <w:lang w:val="es-CL"/>
        </w:rPr>
        <w:t>Precio del Contrato</w:t>
      </w:r>
    </w:p>
    <w:p w14:paraId="49D23155" w14:textId="77777777" w:rsidR="00AD0A76" w:rsidRPr="00C32502" w:rsidRDefault="00AD0A76" w:rsidP="00C32502">
      <w:pPr>
        <w:ind w:right="50"/>
        <w:rPr>
          <w:szCs w:val="20"/>
          <w:u w:val="single"/>
          <w:lang w:val="es-CL"/>
        </w:rPr>
      </w:pPr>
    </w:p>
    <w:p w14:paraId="1FBB7315" w14:textId="50C2E1A8" w:rsidR="00AD0A76" w:rsidRDefault="00AD0A76" w:rsidP="00C32502">
      <w:pPr>
        <w:ind w:right="50"/>
        <w:rPr>
          <w:szCs w:val="20"/>
          <w:lang w:val="es-CL"/>
        </w:rPr>
      </w:pPr>
      <w:r w:rsidRPr="00E95826">
        <w:rPr>
          <w:szCs w:val="20"/>
          <w:lang w:val="es-CL"/>
        </w:rPr>
        <w:t xml:space="preserve">El Precio inicial del Contrato asciende a la cantidad total de </w:t>
      </w:r>
      <w:r w:rsidR="00600EFC">
        <w:rPr>
          <w:b/>
          <w:noProof/>
          <w:szCs w:val="20"/>
          <w:lang w:val="es-CL"/>
        </w:rPr>
        <w:t>CLP</w:t>
      </w:r>
      <w:r w:rsidR="003B3C34">
        <w:rPr>
          <w:b/>
          <w:noProof/>
          <w:szCs w:val="20"/>
          <w:lang w:val="es-CL"/>
        </w:rPr>
        <w:t xml:space="preserve"> </w:t>
      </w:r>
      <w:r>
        <w:rPr>
          <w:b/>
          <w:szCs w:val="20"/>
          <w:lang w:val="es-CL"/>
        </w:rPr>
        <w:t xml:space="preserve"> </w:t>
      </w:r>
      <w:r w:rsidR="00600EFC">
        <w:rPr>
          <w:b/>
          <w:szCs w:val="20"/>
          <w:lang w:val="es-CL"/>
        </w:rPr>
        <w:t>25426026.00</w:t>
      </w:r>
      <w:r w:rsidR="003B3C34" w:rsidRPr="003B3C34">
        <w:rPr>
          <w:b/>
          <w:szCs w:val="20"/>
          <w:lang w:val="es-CL"/>
        </w:rPr>
        <w:t xml:space="preserve"> </w:t>
      </w:r>
      <w:r w:rsidRPr="00E95826">
        <w:rPr>
          <w:b/>
          <w:szCs w:val="20"/>
          <w:lang w:val="es-CL"/>
        </w:rPr>
        <w:t>(</w:t>
      </w:r>
      <w:r w:rsidR="00600EFC">
        <w:rPr>
          <w:b/>
          <w:noProof/>
          <w:szCs w:val="20"/>
          <w:lang w:val="es-CL"/>
        </w:rPr>
        <w:t>Venticinco Millones Cuatrocientos Ventiseis Mil Ventiseis Pesos Chilenos</w:t>
      </w:r>
      <w:r w:rsidRPr="00E95826">
        <w:rPr>
          <w:b/>
          <w:szCs w:val="20"/>
          <w:lang w:val="es-CL"/>
        </w:rPr>
        <w:t xml:space="preserve">, </w:t>
      </w:r>
      <w:r w:rsidRPr="00E95826">
        <w:rPr>
          <w:szCs w:val="20"/>
          <w:lang w:val="es-CL"/>
        </w:rPr>
        <w:t xml:space="preserve">distribuidos </w:t>
      </w:r>
      <w:r>
        <w:rPr>
          <w:szCs w:val="20"/>
          <w:lang w:val="es-CL"/>
        </w:rPr>
        <w:t>en forma resumida de</w:t>
      </w:r>
      <w:r w:rsidRPr="00E95826">
        <w:rPr>
          <w:szCs w:val="20"/>
          <w:lang w:val="es-CL"/>
        </w:rPr>
        <w:t xml:space="preserve"> la siguiente forma:</w:t>
      </w:r>
    </w:p>
    <w:p w14:paraId="753AAC77" w14:textId="77777777" w:rsidR="00AD0A76" w:rsidRPr="00CC3AD1" w:rsidRDefault="00AD0A76" w:rsidP="00C32502">
      <w:pPr>
        <w:ind w:right="50"/>
        <w:rPr>
          <w:lang w:val="es-CL"/>
        </w:rPr>
      </w:pPr>
    </w:p>
    <w:tbl>
      <w:tblPr>
        <w:tblW w:w="9638" w:type="dxa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77"/>
        <w:gridCol w:w="1376"/>
        <w:gridCol w:w="1369"/>
        <w:gridCol w:w="1384"/>
        <w:gridCol w:w="1376"/>
        <w:gridCol w:w="1376"/>
        <w:gridCol w:w="1376"/>
      </w:tblGrid>
      <w:tr w:rsidR="00BB6E74" w:rsidRPr="00CC3AD1" w14:paraId="17691B4D" w14:textId="77777777" w:rsidTr="009B558A">
        <w:tc>
          <w:tcPr>
            <w:tcW w:w="241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42B26246" w14:textId="4A633D00" w:rsidR="00BB6E74" w:rsidRPr="00CC3AD1" w:rsidRDefault="007627FC" w:rsidP="00620CD3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Item</w:t>
            </w:r>
          </w:p>
        </w:tc>
        <w:tc>
          <w:tcPr>
            <w:gridSpan w:val="6"/>
            <w:tcW w:w="72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070EE0C" w14:textId="6CD0E6D2" w:rsidR="00BB6E74" w:rsidRPr="00CC3AD1" w:rsidRDefault="00BB6E74" w:rsidP="00554E68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="00554E68" w:rsidRPr="00CC3AD1">
              <w:rPr>
                <w:rFonts w:ascii="Arial" w:hAnsi="Arial" w:cs="Arial"/>
                <w:sz w:val="22"/>
                <w:szCs w:val="22"/>
              </w:rPr>
              <w:t>Itemizado Contrato OS2017-34</w:t>
            </w:r>
          </w:p>
        </w:tc>
      </w:tr>
      <w:tr w:rsidR="00BB6E74" w:rsidRPr="00CC3AD1" w14:paraId="733F6157" w14:textId="77777777" w:rsidTr="009B558A">
        <w:tc>
          <w:tcPr>
            <w:tcW w:w="241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364923C1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3B7DE29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CC3AD1">
              <w:rPr>
                <w:rFonts w:ascii="Arial" w:hAnsi="Arial" w:cs="Arial"/>
                <w:i/>
                <w:iCs/>
                <w:sz w:val="22"/>
                <w:szCs w:val="22"/>
              </w:rPr>
              <w:t>Cuenta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3B7DE29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CC3AD1">
              <w:rPr>
                <w:rFonts w:ascii="Arial" w:hAnsi="Arial" w:cs="Arial"/>
                <w:i/>
                <w:iCs/>
                <w:sz w:val="22"/>
                <w:szCs w:val="22"/>
              </w:rPr>
              <w:t>Descrip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3B7DE29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CC3AD1">
              <w:rPr>
                <w:rFonts w:ascii="Arial" w:hAnsi="Arial" w:cs="Arial"/>
                <w:i/>
                <w:iCs/>
                <w:sz w:val="22"/>
                <w:szCs w:val="22"/>
              </w:rPr>
              <w:t>unid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3B7DE29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CC3AD1">
              <w:rPr>
                <w:rFonts w:ascii="Arial" w:hAnsi="Arial" w:cs="Arial"/>
                <w:i/>
                <w:iCs/>
                <w:sz w:val="22"/>
                <w:szCs w:val="22"/>
              </w:rPr>
              <w:t>cant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3B7DE29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CC3AD1">
              <w:rPr>
                <w:rFonts w:ascii="Arial" w:hAnsi="Arial" w:cs="Arial"/>
                <w:i/>
                <w:iCs/>
                <w:sz w:val="22"/>
                <w:szCs w:val="22"/>
              </w:rPr>
              <w:t>PU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3B7DE29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CC3AD1">
              <w:rPr>
                <w:rFonts w:ascii="Arial" w:hAnsi="Arial" w:cs="Arial"/>
                <w:i/>
                <w:iCs/>
                <w:sz w:val="22"/>
                <w:szCs w:val="22"/>
              </w:rPr>
              <w:t>Total</w:t>
            </w:r>
          </w:p>
        </w:tc>
      </w:tr>
      <w:tr w:rsidR="00BB6E74" w:rsidRPr="00CC3AD1" w14:paraId="46BC854A" w14:textId="77777777" w:rsidTr="009B558A"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D53A2CC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bCs/>
                <w:sz w:val="22"/>
                <w:szCs w:val="22"/>
              </w:rPr>
            </w:pPr>
            <w:r w:rsidRPr="00CC3AD1">
              <w:rPr>
                <w:rFonts w:ascii="Arial" w:hAnsi="Arial" w:cs="Arial"/>
                <w:bCs/>
                <w:sz w:val="22"/>
                <w:szCs w:val="22"/>
              </w:rPr>
              <w:t>01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51-11-3315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SERVICIO ASEO OFICINAS Y CASAS VALLENAR P. NUEVAUNIÓN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Mes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6.00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4237671.00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25426026.00</w:t>
            </w:r>
          </w:p>
        </w:tc>
      </w:tr>
      <w:tr w:rsidR="00BB6E74" w:rsidRPr="00CC3AD1" w14:paraId="46BC854A" w14:textId="77777777" w:rsidTr="009B558A"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D53A2CC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bCs/>
                <w:sz w:val="22"/>
                <w:szCs w:val="22"/>
              </w:rPr>
            </w:pPr>
            <w:r w:rsidRPr="00CC3AD1">
              <w:rPr>
                <w:rFonts w:ascii="Arial" w:hAnsi="Arial" w:cs="Arial"/>
                <w:bCs/>
                <w:sz w:val="22"/>
                <w:szCs w:val="22"/>
              </w:rPr>
              <w:t/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/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/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/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/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Total(CLP):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25426026.00</w:t>
            </w:r>
          </w:p>
        </w:tc>
      </w:tr>
    </w:tbl>
    <w:p w14:paraId="3797711C" w14:textId="77777777" w:rsidR="00AD0A76" w:rsidRDefault="00AD0A76" w:rsidP="00C32502">
      <w:pPr>
        <w:ind w:right="50"/>
        <w:rPr>
          <w:sz w:val="20"/>
          <w:szCs w:val="20"/>
          <w:lang w:val="es-CL"/>
        </w:rPr>
      </w:pPr>
    </w:p>
    <w:p w14:paraId="23D0CFB9" w14:textId="77777777" w:rsidR="009B558A" w:rsidRPr="006A0599" w:rsidRDefault="009B558A" w:rsidP="00C32502">
      <w:pPr>
        <w:ind w:right="50"/>
        <w:rPr>
          <w:sz w:val="20"/>
          <w:szCs w:val="20"/>
          <w:lang w:val="es-CL"/>
        </w:rPr>
      </w:pPr>
    </w:p>
    <w:p w14:paraId="47DB0574" w14:textId="77777777" w:rsidR="00AD0A76" w:rsidRPr="006A0599" w:rsidRDefault="00AD0A76" w:rsidP="00C32502">
      <w:pPr>
        <w:ind w:right="50"/>
        <w:rPr>
          <w:sz w:val="20"/>
          <w:szCs w:val="20"/>
          <w:lang w:val="es-CL"/>
        </w:rPr>
      </w:pPr>
      <w:r w:rsidRPr="006A0599">
        <w:rPr>
          <w:sz w:val="20"/>
          <w:szCs w:val="20"/>
          <w:lang w:val="es-CL"/>
        </w:rPr>
        <w:t xml:space="preserve">Nota. </w:t>
      </w:r>
      <w:r>
        <w:rPr>
          <w:sz w:val="20"/>
          <w:szCs w:val="20"/>
          <w:lang w:val="es-CL"/>
        </w:rPr>
        <w:t>Oferta Servicio</w:t>
      </w:r>
      <w:r w:rsidRPr="006A0599">
        <w:rPr>
          <w:sz w:val="20"/>
          <w:szCs w:val="20"/>
          <w:lang w:val="es-CL"/>
        </w:rPr>
        <w:t xml:space="preserve"> en Anexo </w:t>
      </w:r>
      <w:r>
        <w:rPr>
          <w:sz w:val="20"/>
          <w:szCs w:val="20"/>
          <w:lang w:val="es-CL"/>
        </w:rPr>
        <w:t>1</w:t>
      </w:r>
    </w:p>
    <w:p w14:paraId="386D1B84" w14:textId="77777777" w:rsidR="00AD0A76" w:rsidRDefault="00AD0A76" w:rsidP="00C32502">
      <w:pPr>
        <w:ind w:right="50"/>
        <w:rPr>
          <w:szCs w:val="20"/>
          <w:lang w:val="es-CL"/>
        </w:rPr>
      </w:pPr>
    </w:p>
    <w:p w14:paraId="4CC571C4" w14:textId="77777777" w:rsidR="00AD0A76" w:rsidRDefault="00AD0A76" w:rsidP="00C32502">
      <w:pPr>
        <w:ind w:right="50"/>
        <w:rPr>
          <w:szCs w:val="20"/>
          <w:lang w:val="es-CL"/>
        </w:rPr>
      </w:pPr>
      <w:r>
        <w:rPr>
          <w:szCs w:val="20"/>
          <w:lang w:val="es-CL"/>
        </w:rPr>
        <w:t>Los valores indicados son Netos.</w:t>
      </w:r>
    </w:p>
    <w:p w14:paraId="4DAA4BBC" w14:textId="77777777" w:rsidR="00AD0A76" w:rsidRDefault="00AD0A76" w:rsidP="00C32502">
      <w:pPr>
        <w:ind w:right="50"/>
        <w:rPr>
          <w:szCs w:val="20"/>
          <w:lang w:val="es-CL"/>
        </w:rPr>
      </w:pPr>
    </w:p>
    <w:p w14:paraId="19285BD8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3C581A34" w14:textId="77777777" w:rsidR="00AD0A76" w:rsidRPr="00C32502" w:rsidRDefault="00AD0A76" w:rsidP="00C32502">
      <w:pPr>
        <w:ind w:right="50"/>
        <w:rPr>
          <w:szCs w:val="20"/>
          <w:u w:val="single"/>
          <w:lang w:val="es-CL"/>
        </w:rPr>
      </w:pPr>
      <w:r w:rsidRPr="00C32502">
        <w:rPr>
          <w:szCs w:val="20"/>
          <w:u w:val="single"/>
          <w:lang w:val="es-CL"/>
        </w:rPr>
        <w:t>Condiciones de pago</w:t>
      </w:r>
    </w:p>
    <w:p w14:paraId="1AF2013A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5125DAB9" w14:textId="77777777" w:rsidR="00AD0A76" w:rsidRPr="00CF499A" w:rsidRDefault="00AD0A76" w:rsidP="00CF499A">
      <w:pPr>
        <w:shd w:val="clear" w:color="auto" w:fill="FFFFFF"/>
        <w:ind w:right="10"/>
        <w:rPr>
          <w:b/>
          <w:color w:val="000000"/>
          <w:spacing w:val="-1"/>
          <w:lang w:val="es-CL"/>
        </w:rPr>
      </w:pPr>
      <w:r w:rsidRPr="00CF499A">
        <w:rPr>
          <w:color w:val="000000"/>
          <w:spacing w:val="1"/>
          <w:lang w:val="es-CL"/>
        </w:rPr>
        <w:t>El pago se realizará de acuerdo a lo siguiente:</w:t>
      </w:r>
    </w:p>
    <w:p w14:paraId="3444BE14" w14:textId="77777777" w:rsidR="00AD0A76" w:rsidRPr="00CF499A" w:rsidRDefault="00AD0A76" w:rsidP="00CF499A">
      <w:pPr>
        <w:shd w:val="clear" w:color="auto" w:fill="FFFFFF"/>
        <w:ind w:right="10"/>
        <w:rPr>
          <w:b/>
          <w:color w:val="000000"/>
          <w:spacing w:val="-1"/>
          <w:lang w:val="es-CL"/>
        </w:rPr>
      </w:pPr>
    </w:p>
    <w:p w14:paraId="4C3CDB0F" w14:textId="77777777" w:rsidR="00AD0A76" w:rsidRPr="00CF499A" w:rsidRDefault="00AD0A76" w:rsidP="00CF499A">
      <w:pPr>
        <w:widowControl w:val="0"/>
        <w:numPr>
          <w:ilvl w:val="0"/>
          <w:numId w:val="17"/>
        </w:numPr>
        <w:shd w:val="clear" w:color="auto" w:fill="FFFFFF"/>
        <w:autoSpaceDE w:val="0"/>
        <w:autoSpaceDN w:val="0"/>
        <w:adjustRightInd w:val="0"/>
        <w:ind w:right="10"/>
        <w:rPr>
          <w:color w:val="000000"/>
          <w:lang w:val="es-CL"/>
        </w:rPr>
      </w:pPr>
      <w:r w:rsidRPr="00CF499A">
        <w:rPr>
          <w:color w:val="000000"/>
          <w:spacing w:val="-1"/>
          <w:lang w:val="es-CL"/>
        </w:rPr>
        <w:t xml:space="preserve">El Prestador del Servicio preparará y presentará a </w:t>
      </w:r>
      <w:r>
        <w:rPr>
          <w:color w:val="000000"/>
          <w:spacing w:val="-1"/>
          <w:lang w:val="es-CL"/>
        </w:rPr>
        <w:t>El Mandante</w:t>
      </w:r>
      <w:r w:rsidRPr="00CF499A">
        <w:rPr>
          <w:color w:val="000000"/>
          <w:spacing w:val="-1"/>
          <w:lang w:val="es-CL"/>
        </w:rPr>
        <w:t xml:space="preserve"> un Informe mensual de Avance el cual resuma las actividades realizadas hasta el </w:t>
      </w:r>
      <w:r w:rsidRPr="003D5451">
        <w:rPr>
          <w:color w:val="000000"/>
          <w:spacing w:val="-1"/>
          <w:lang w:val="es-CL"/>
        </w:rPr>
        <w:t>día 25 del periodo de cobro.</w:t>
      </w:r>
      <w:r w:rsidRPr="00CF499A">
        <w:rPr>
          <w:color w:val="000000"/>
          <w:spacing w:val="-1"/>
          <w:lang w:val="es-CL"/>
        </w:rPr>
        <w:t xml:space="preserve">  Luego de aprobado por </w:t>
      </w:r>
      <w:r>
        <w:rPr>
          <w:color w:val="000000"/>
          <w:spacing w:val="-1"/>
          <w:lang w:val="es-CL"/>
        </w:rPr>
        <w:t>El Mandante</w:t>
      </w:r>
      <w:r w:rsidRPr="00CF499A">
        <w:rPr>
          <w:color w:val="000000"/>
          <w:spacing w:val="-1"/>
          <w:lang w:val="es-CL"/>
        </w:rPr>
        <w:t xml:space="preserve"> este informe, el Prestador debe presentar, a más tardar el último día del mes, el respectivo Estado de Pago para aprobación de </w:t>
      </w:r>
      <w:r>
        <w:rPr>
          <w:color w:val="000000"/>
          <w:spacing w:val="-1"/>
          <w:lang w:val="es-CL"/>
        </w:rPr>
        <w:t>El Mandante</w:t>
      </w:r>
      <w:r w:rsidRPr="00CF499A">
        <w:rPr>
          <w:color w:val="000000"/>
          <w:spacing w:val="-1"/>
          <w:lang w:val="es-CL"/>
        </w:rPr>
        <w:t xml:space="preserve">.  </w:t>
      </w:r>
    </w:p>
    <w:p w14:paraId="55ACA777" w14:textId="77777777" w:rsidR="00AD0A76" w:rsidRPr="00CF499A" w:rsidRDefault="00AD0A76" w:rsidP="00CF499A">
      <w:pPr>
        <w:shd w:val="clear" w:color="auto" w:fill="FFFFFF"/>
        <w:ind w:right="10"/>
        <w:rPr>
          <w:color w:val="000000"/>
          <w:lang w:val="es-CL"/>
        </w:rPr>
      </w:pPr>
    </w:p>
    <w:p w14:paraId="5BA151FA" w14:textId="77777777" w:rsidR="00AD0A76" w:rsidRDefault="00AD0A76" w:rsidP="00CF499A">
      <w:pPr>
        <w:shd w:val="clear" w:color="auto" w:fill="FFFFFF"/>
        <w:ind w:left="720" w:right="10"/>
        <w:rPr>
          <w:color w:val="000000"/>
          <w:spacing w:val="-1"/>
          <w:lang w:val="es-CL"/>
        </w:rPr>
      </w:pPr>
      <w:r w:rsidRPr="00CF499A">
        <w:rPr>
          <w:color w:val="000000"/>
          <w:spacing w:val="-1"/>
          <w:lang w:val="es-CL"/>
        </w:rPr>
        <w:t xml:space="preserve">Una vez aprobado el Estado de Pago por </w:t>
      </w:r>
      <w:r>
        <w:rPr>
          <w:color w:val="000000"/>
          <w:spacing w:val="-1"/>
          <w:lang w:val="es-CL"/>
        </w:rPr>
        <w:t>El Mandante</w:t>
      </w:r>
      <w:r w:rsidRPr="00CF499A">
        <w:rPr>
          <w:color w:val="000000"/>
          <w:spacing w:val="-1"/>
          <w:lang w:val="es-CL"/>
        </w:rPr>
        <w:t xml:space="preserve">, le será enviada una copia de éste al Prestador para que presente su Factura.  </w:t>
      </w:r>
      <w:r>
        <w:rPr>
          <w:color w:val="000000"/>
          <w:spacing w:val="-1"/>
          <w:u w:val="single"/>
          <w:lang w:val="es-CL"/>
        </w:rPr>
        <w:t>El Mandante</w:t>
      </w:r>
      <w:r w:rsidRPr="00CF499A">
        <w:rPr>
          <w:color w:val="000000"/>
          <w:spacing w:val="-1"/>
          <w:u w:val="single"/>
          <w:lang w:val="es-CL"/>
        </w:rPr>
        <w:t xml:space="preserve"> no aceptará Facturas sin la copia del Estado de Pago aprobado por </w:t>
      </w:r>
      <w:r>
        <w:rPr>
          <w:color w:val="000000"/>
          <w:spacing w:val="-1"/>
          <w:u w:val="single"/>
          <w:lang w:val="es-CL"/>
        </w:rPr>
        <w:t>El Mandante</w:t>
      </w:r>
      <w:r w:rsidRPr="00CF499A">
        <w:rPr>
          <w:color w:val="000000"/>
          <w:spacing w:val="-1"/>
          <w:lang w:val="es-CL"/>
        </w:rPr>
        <w:t xml:space="preserve">. </w:t>
      </w:r>
    </w:p>
    <w:p w14:paraId="56D2C42D" w14:textId="77777777" w:rsidR="00AD0A76" w:rsidRDefault="00AD0A76" w:rsidP="00CF499A">
      <w:pPr>
        <w:shd w:val="clear" w:color="auto" w:fill="FFFFFF"/>
        <w:ind w:left="1440" w:right="10"/>
        <w:rPr>
          <w:highlight w:val="yellow"/>
          <w:lang w:val="es-CL"/>
        </w:rPr>
      </w:pPr>
    </w:p>
    <w:p w14:paraId="6EBCE2D0" w14:textId="77777777" w:rsidR="00AD0A76" w:rsidRDefault="00AD0A76" w:rsidP="00CF499A">
      <w:pPr>
        <w:shd w:val="clear" w:color="auto" w:fill="FFFFFF"/>
        <w:ind w:left="1440" w:right="10"/>
        <w:rPr>
          <w:highlight w:val="yellow"/>
          <w:lang w:val="es-CL"/>
        </w:rPr>
      </w:pPr>
    </w:p>
    <w:p w14:paraId="5F56380D" w14:textId="77777777" w:rsidR="00AD0A76" w:rsidRPr="00AC1EF0" w:rsidRDefault="00AD0A76" w:rsidP="007C6253">
      <w:pPr>
        <w:widowControl w:val="0"/>
        <w:numPr>
          <w:ilvl w:val="0"/>
          <w:numId w:val="18"/>
        </w:numPr>
        <w:tabs>
          <w:tab w:val="num" w:pos="993"/>
        </w:tabs>
        <w:ind w:left="1211" w:right="0" w:hanging="505"/>
        <w:rPr>
          <w:u w:val="single"/>
          <w:lang w:val="es-CL"/>
        </w:rPr>
      </w:pPr>
      <w:r w:rsidRPr="00AC1EF0">
        <w:rPr>
          <w:u w:val="single"/>
          <w:lang w:val="es-CL"/>
        </w:rPr>
        <w:t>Las facturas deben ser emitidas a nombre de:</w:t>
      </w:r>
    </w:p>
    <w:p w14:paraId="09B1398C" w14:textId="77777777" w:rsidR="00AD0A76" w:rsidRPr="00AC1EF0" w:rsidRDefault="00AD0A76" w:rsidP="006843DB">
      <w:pPr>
        <w:tabs>
          <w:tab w:val="num" w:pos="993"/>
        </w:tabs>
        <w:ind w:left="1276" w:hanging="505"/>
        <w:rPr>
          <w:lang w:val="es-CL"/>
        </w:rPr>
      </w:pPr>
    </w:p>
    <w:p w14:paraId="660E3F7F" w14:textId="77777777" w:rsidR="00600EFC" w:rsidRDefault="00600EFC" w:rsidP="00482B58">
      <w:pPr>
        <w:tabs>
          <w:tab w:val="num" w:pos="993"/>
        </w:tabs>
        <w:ind w:left="1276" w:hanging="505"/>
      </w:pPr>
      <w:r w:rsidRPr="00600EFC">
        <w:rPr>
          <w:b/>
        </w:rPr>
        <w:t>NUEVAUNION SPA</w:t>
      </w:r>
    </w:p>
    <w:p w14:paraId="6E5C6352" w14:textId="0D74AE31" w:rsidR="003B3C34" w:rsidRDefault="00600EFC" w:rsidP="00482B58">
      <w:pPr>
        <w:tabs>
          <w:tab w:val="num" w:pos="993"/>
        </w:tabs>
        <w:ind w:left="1276" w:hanging="505"/>
        <w:rPr>
          <w:b/>
          <w:lang w:val="es-CL"/>
        </w:rPr>
      </w:pPr>
      <w:r>
        <w:rPr>
          <w:b/>
          <w:lang w:val="es-CL"/>
        </w:rPr>
        <w:t>99.509.930-2</w:t>
      </w:r>
    </w:p>
    <w:p w14:paraId="695B2B43" w14:textId="75FA192F" w:rsidR="003B3C34" w:rsidRPr="006D525A" w:rsidRDefault="00600EFC" w:rsidP="00482B58">
      <w:pPr>
        <w:tabs>
          <w:tab w:val="num" w:pos="993"/>
        </w:tabs>
        <w:ind w:left="1276" w:hanging="505"/>
        <w:rPr>
          <w:b/>
          <w:lang w:val="es-CL"/>
        </w:rPr>
      </w:pPr>
      <w:r w:rsidRPr="006D525A">
        <w:rPr>
          <w:b/>
          <w:lang w:val="es-CL"/>
        </w:rPr>
        <w:t>Isidora Goyenechea 2800, oficina 802, Las Condes, Santiago</w:t>
      </w:r>
    </w:p>
    <w:p w14:paraId="69978786" w14:textId="77777777" w:rsidR="00AD0A76" w:rsidRPr="006D525A" w:rsidRDefault="00AD0A76" w:rsidP="00482B58">
      <w:pPr>
        <w:tabs>
          <w:tab w:val="num" w:pos="993"/>
        </w:tabs>
        <w:ind w:left="1276" w:hanging="505"/>
        <w:rPr>
          <w:b/>
          <w:lang w:val="es-CL"/>
        </w:rPr>
      </w:pPr>
      <w:r w:rsidRPr="006D525A">
        <w:rPr>
          <w:b/>
          <w:lang w:val="es-CL"/>
        </w:rPr>
        <w:t xml:space="preserve">Giro comercial: </w:t>
      </w:r>
      <w:r w:rsidRPr="006D525A">
        <w:rPr>
          <w:b/>
          <w:noProof/>
          <w:lang w:val="es-CL"/>
        </w:rPr>
        <w:t>Extracción de minerales</w:t>
      </w:r>
    </w:p>
    <w:p w14:paraId="753705E1" w14:textId="77777777" w:rsidR="00AD0A76" w:rsidRPr="00CF499A" w:rsidRDefault="00AD0A76" w:rsidP="006843DB">
      <w:pPr>
        <w:tabs>
          <w:tab w:val="num" w:pos="993"/>
        </w:tabs>
        <w:ind w:left="1276" w:hanging="505"/>
        <w:rPr>
          <w:color w:val="000000"/>
          <w:spacing w:val="3"/>
          <w:lang w:val="es-CL"/>
        </w:rPr>
      </w:pPr>
    </w:p>
    <w:p w14:paraId="5AE97FA6" w14:textId="77777777" w:rsidR="00AD0A76" w:rsidRPr="00CF499A" w:rsidRDefault="00AD0A76" w:rsidP="00CF499A">
      <w:pPr>
        <w:widowControl w:val="0"/>
        <w:numPr>
          <w:ilvl w:val="0"/>
          <w:numId w:val="17"/>
        </w:numPr>
        <w:shd w:val="clear" w:color="auto" w:fill="FFFFFF"/>
        <w:autoSpaceDE w:val="0"/>
        <w:autoSpaceDN w:val="0"/>
        <w:adjustRightInd w:val="0"/>
        <w:ind w:right="10"/>
        <w:rPr>
          <w:color w:val="000000"/>
          <w:lang w:val="es-CL"/>
        </w:rPr>
      </w:pPr>
      <w:r w:rsidRPr="00CF499A">
        <w:rPr>
          <w:color w:val="000000"/>
          <w:spacing w:val="-1"/>
          <w:lang w:val="es-CL"/>
        </w:rPr>
        <w:t>La factura válida y correctamente emitida, será pagada al Prestador el viernes más próximo al cumplimiento de los 30 días corridos contados desde la recepción.</w:t>
      </w:r>
    </w:p>
    <w:p w14:paraId="4AD2E755" w14:textId="77777777" w:rsidR="00AD0A76" w:rsidRDefault="00AD0A76" w:rsidP="00CF499A">
      <w:pPr>
        <w:widowControl w:val="0"/>
        <w:numPr>
          <w:ilvl w:val="0"/>
          <w:numId w:val="17"/>
        </w:numPr>
        <w:shd w:val="clear" w:color="auto" w:fill="FFFFFF"/>
        <w:autoSpaceDE w:val="0"/>
        <w:autoSpaceDN w:val="0"/>
        <w:adjustRightInd w:val="0"/>
        <w:ind w:right="10"/>
        <w:rPr>
          <w:color w:val="000000"/>
          <w:lang w:val="es-CL"/>
        </w:rPr>
      </w:pPr>
      <w:r w:rsidRPr="00CF499A">
        <w:rPr>
          <w:color w:val="000000"/>
          <w:lang w:val="es-CL"/>
        </w:rPr>
        <w:t xml:space="preserve">En ningún caso </w:t>
      </w:r>
      <w:r>
        <w:rPr>
          <w:color w:val="000000"/>
          <w:lang w:val="es-CL"/>
        </w:rPr>
        <w:t>El Mandante</w:t>
      </w:r>
      <w:r w:rsidRPr="00CF499A">
        <w:rPr>
          <w:color w:val="000000"/>
          <w:lang w:val="es-CL"/>
        </w:rPr>
        <w:t xml:space="preserve"> estará obligado a rembolsar al Prestador del Servicio por los servicios adicionales no autorizados por </w:t>
      </w:r>
      <w:r>
        <w:rPr>
          <w:color w:val="000000"/>
          <w:lang w:val="es-CL"/>
        </w:rPr>
        <w:t>El Mandante</w:t>
      </w:r>
      <w:r w:rsidRPr="00CF499A">
        <w:rPr>
          <w:color w:val="000000"/>
          <w:lang w:val="es-CL"/>
        </w:rPr>
        <w:t>.</w:t>
      </w:r>
    </w:p>
    <w:p w14:paraId="18019487" w14:textId="77777777" w:rsidR="00AD0A76" w:rsidRDefault="00AD0A76" w:rsidP="0056533B">
      <w:pPr>
        <w:widowControl w:val="0"/>
        <w:shd w:val="clear" w:color="auto" w:fill="FFFFFF"/>
        <w:autoSpaceDE w:val="0"/>
        <w:autoSpaceDN w:val="0"/>
        <w:adjustRightInd w:val="0"/>
        <w:ind w:left="720" w:right="10"/>
        <w:rPr>
          <w:color w:val="000000"/>
          <w:lang w:val="es-CL"/>
        </w:rPr>
      </w:pPr>
    </w:p>
    <w:p w14:paraId="0FABC10F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4B1A10E6" w14:textId="77777777" w:rsidR="00AD0A76" w:rsidRPr="00D35202" w:rsidRDefault="00AD0A76" w:rsidP="00C32502">
      <w:pPr>
        <w:ind w:right="50"/>
        <w:rPr>
          <w:szCs w:val="20"/>
          <w:u w:val="single"/>
          <w:lang w:val="es-CL"/>
        </w:rPr>
      </w:pPr>
      <w:r>
        <w:rPr>
          <w:szCs w:val="20"/>
          <w:u w:val="single"/>
          <w:lang w:val="es-CL"/>
        </w:rPr>
        <w:t>Plazos del Contrato</w:t>
      </w:r>
    </w:p>
    <w:p w14:paraId="42072717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27736789" w14:textId="62EBCD6D" w:rsidR="00AD0A76" w:rsidRDefault="00AD0A76" w:rsidP="00A475C0">
      <w:pPr>
        <w:ind w:right="50"/>
        <w:rPr>
          <w:b/>
          <w:color w:val="000000"/>
          <w:spacing w:val="3"/>
          <w:lang w:val="es-CL"/>
        </w:rPr>
      </w:pPr>
      <w:r w:rsidRPr="003D5451">
        <w:rPr>
          <w:color w:val="000000"/>
          <w:spacing w:val="3"/>
          <w:lang w:val="es-CL"/>
        </w:rPr>
        <w:t xml:space="preserve">Las Partes acuerdan que el plazo de duración del presente Contrato, </w:t>
      </w:r>
      <w:r w:rsidRPr="00DE3E2C">
        <w:rPr>
          <w:color w:val="000000"/>
          <w:spacing w:val="3"/>
          <w:lang w:val="es-CL"/>
        </w:rPr>
        <w:t>será de</w:t>
      </w:r>
      <w:r w:rsidR="009432AC" w:rsidRPr="00DE3E2C">
        <w:rPr>
          <w:b/>
          <w:color w:val="000000"/>
          <w:spacing w:val="3"/>
          <w:lang w:val="es-CL"/>
        </w:rPr>
        <w:t xml:space="preserve"> </w:t>
      </w:r>
      <w:r w:rsidR="00E341F8" w:rsidRPr="00DE3E2C">
        <w:rPr>
          <w:b/>
          <w:color w:val="000000"/>
          <w:spacing w:val="3"/>
          <w:lang w:val="es-CL"/>
        </w:rPr>
        <w:t>213</w:t>
      </w:r>
      <w:r w:rsidR="00C224BE" w:rsidRPr="00C224BE">
        <w:rPr>
          <w:color w:val="000000"/>
          <w:spacing w:val="3"/>
          <w:lang w:val="es-CL"/>
        </w:rPr>
        <w:t xml:space="preserve"> </w:t>
      </w:r>
      <w:r w:rsidRPr="003D5451">
        <w:rPr>
          <w:b/>
          <w:color w:val="000000"/>
          <w:spacing w:val="3"/>
          <w:lang w:val="es-CL"/>
        </w:rPr>
        <w:t>(</w:t>
      </w:r>
      <w:r w:rsidR="009432AC">
        <w:rPr>
          <w:b/>
          <w:color w:val="000000"/>
          <w:spacing w:val="3"/>
          <w:lang w:val="es-CL"/>
        </w:rPr>
        <w:t xml:space="preserve"> </w:t>
      </w:r>
      <w:r w:rsidR="00600EFC">
        <w:rPr>
          <w:b/>
          <w:color w:val="000000"/>
          <w:spacing w:val="3"/>
          <w:lang w:val="es-CL"/>
        </w:rPr>
        <w:t>Doscientos Trece</w:t>
      </w:r>
      <w:r w:rsidR="009432AC">
        <w:rPr>
          <w:b/>
          <w:noProof/>
          <w:color w:val="000000"/>
          <w:spacing w:val="3"/>
          <w:lang w:val="es-CL"/>
        </w:rPr>
        <w:t xml:space="preserve"> </w:t>
      </w:r>
      <w:r w:rsidRPr="003D5451">
        <w:rPr>
          <w:b/>
          <w:color w:val="000000"/>
          <w:spacing w:val="3"/>
          <w:lang w:val="es-CL"/>
        </w:rPr>
        <w:t xml:space="preserve">) </w:t>
      </w:r>
      <w:r w:rsidRPr="003D5451">
        <w:rPr>
          <w:color w:val="000000"/>
          <w:spacing w:val="3"/>
          <w:lang w:val="es-CL"/>
        </w:rPr>
        <w:t xml:space="preserve">días corridos a contar del día </w:t>
      </w:r>
      <w:r w:rsidR="003B2503">
        <w:rPr>
          <w:b/>
          <w:noProof/>
          <w:color w:val="000000"/>
          <w:spacing w:val="3"/>
          <w:lang w:val="es-CL"/>
        </w:rPr>
        <w:t>1 de Junio de 2017</w:t>
      </w:r>
      <w:r w:rsidRPr="003D5451">
        <w:rPr>
          <w:color w:val="000000"/>
          <w:spacing w:val="3"/>
          <w:lang w:val="es-CL"/>
        </w:rPr>
        <w:t xml:space="preserve">. Es decir, la fecha de término es el día </w:t>
      </w:r>
      <w:r w:rsidR="003B2503">
        <w:rPr>
          <w:b/>
          <w:noProof/>
          <w:color w:val="000000"/>
          <w:spacing w:val="3"/>
          <w:lang w:val="es-CL"/>
        </w:rPr>
        <w:t>31 de Diciembre de 2017</w:t>
      </w:r>
      <w:r w:rsidRPr="003D5451">
        <w:rPr>
          <w:b/>
          <w:color w:val="000000"/>
          <w:spacing w:val="3"/>
          <w:lang w:val="es-CL"/>
        </w:rPr>
        <w:t>.</w:t>
      </w:r>
    </w:p>
    <w:p w14:paraId="1157C5DE" w14:textId="77777777" w:rsidR="0067546B" w:rsidRDefault="0067546B" w:rsidP="00A475C0">
      <w:pPr>
        <w:ind w:right="50"/>
        <w:rPr>
          <w:b/>
          <w:color w:val="000000"/>
          <w:spacing w:val="3"/>
          <w:lang w:val="es-CL"/>
        </w:rPr>
      </w:pPr>
    </w:p>
    <w:p w14:paraId="6F4E99FB" w14:textId="77777777" w:rsidR="00AD0A76" w:rsidRDefault="00AD0A76" w:rsidP="00C32502">
      <w:pPr>
        <w:ind w:right="50"/>
        <w:rPr>
          <w:szCs w:val="20"/>
          <w:lang w:val="es-CL"/>
        </w:rPr>
      </w:pPr>
    </w:p>
    <w:p w14:paraId="35762533" w14:textId="77303F8F" w:rsidR="00AD0A76" w:rsidRPr="00D35202" w:rsidRDefault="00AD0A76" w:rsidP="00C32502">
      <w:pPr>
        <w:ind w:right="50"/>
        <w:rPr>
          <w:szCs w:val="20"/>
          <w:u w:val="single"/>
          <w:lang w:val="es-CL"/>
        </w:rPr>
      </w:pPr>
      <w:r w:rsidRPr="00D35202">
        <w:rPr>
          <w:szCs w:val="20"/>
          <w:u w:val="single"/>
          <w:lang w:val="es-CL"/>
        </w:rPr>
        <w:t>Garantía de Fiel Cumplimiento del Contrato</w:t>
      </w:r>
      <w:r w:rsidR="00871FBA">
        <w:rPr>
          <w:szCs w:val="20"/>
          <w:u w:val="single"/>
          <w:lang w:val="es-CL"/>
        </w:rPr>
        <w:t xml:space="preserve"> </w:t>
      </w:r>
      <w:r w:rsidR="00600EFC">
        <w:rPr>
          <w:szCs w:val="20"/>
          <w:u w:val="single"/>
          <w:lang w:val="es-CL"/>
        </w:rPr>
        <w:t/>
      </w:r>
    </w:p>
    <w:p w14:paraId="107DE87A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28DF8BA3" w14:textId="1206F754" w:rsidR="00AD0A76" w:rsidRDefault="00600EFC" w:rsidP="00600EFC">
      <w:pPr>
        <w:ind w:right="50"/>
        <w:rPr>
          <w:szCs w:val="20"/>
          <w:lang w:val="es-CL"/>
        </w:rPr>
      </w:pPr>
      <w:r>
        <w:rPr>
          <w:szCs w:val="20"/>
          <w:lang w:val="es-CL"/>
        </w:rPr>
        <w:t>El Contratista deberá entregar a El Mandante, en un plazo no superior a 30 días hábiles posteriores a la emisión de esta Carta de Adjudicación, una boleta de garantía bancaria a la vista e incondicional por el fiel cumplimiento del Contrato, emitida por un banco comercial autorizado para operar en el país, a favor de NUEVAUNION SPA , R.U.T.: 99.509.930-2 , por un total de CLP 1.250.000 ( Millon Doscientos Cincuenta Mil Pesos Chilenos ) Dicha boleta, en su glosa, deberá indicar que su objeto es garantizar el fiel cumplimiento del Contrato N° OS2017-34 - 'SERVICIO ASEO OFICINAS Y CASAS VALLENAR P. NUEVAUNIÓN''. El período de vigencia de dicha boleta, abarcará toda la duración del servicio, hasta los 90 días siguientes a partir de la fecha fijada como término del Contrato, esto es hasta el día 31 de Marzo de 2017. </w:t>
      </w:r>
    </w:p>
    <w:p w14:paraId="22FCBA38" w14:textId="77777777" w:rsidR="00AD0A76" w:rsidRDefault="00AD0A76" w:rsidP="00C32502">
      <w:pPr>
        <w:ind w:right="50"/>
        <w:rPr>
          <w:szCs w:val="20"/>
          <w:lang w:val="es-CL"/>
        </w:rPr>
      </w:pPr>
    </w:p>
    <w:p w14:paraId="5480AD31" w14:textId="77777777" w:rsidR="00AD0A76" w:rsidRPr="00D35202" w:rsidRDefault="00AD0A76" w:rsidP="00C32502">
      <w:pPr>
        <w:ind w:right="50"/>
        <w:rPr>
          <w:szCs w:val="20"/>
          <w:u w:val="single"/>
          <w:lang w:val="es-CL"/>
        </w:rPr>
      </w:pPr>
      <w:r w:rsidRPr="00D35202">
        <w:rPr>
          <w:szCs w:val="20"/>
          <w:u w:val="single"/>
          <w:lang w:val="es-CL"/>
        </w:rPr>
        <w:t>Programas del Contrato</w:t>
      </w:r>
    </w:p>
    <w:p w14:paraId="67810924" w14:textId="77777777" w:rsidR="00AD0A76" w:rsidRDefault="00AD0A76" w:rsidP="00C32502">
      <w:pPr>
        <w:ind w:right="50"/>
        <w:rPr>
          <w:szCs w:val="20"/>
          <w:lang w:val="es-CL"/>
        </w:rPr>
      </w:pPr>
    </w:p>
    <w:p w14:paraId="5C4889D6" w14:textId="77777777" w:rsidR="00AD0A76" w:rsidRDefault="00AD0A76" w:rsidP="003D5451">
      <w:pPr>
        <w:rPr>
          <w:lang w:val="es-CL"/>
        </w:rPr>
      </w:pPr>
      <w:r w:rsidRPr="00C32502">
        <w:rPr>
          <w:lang w:val="es-CL"/>
        </w:rPr>
        <w:t xml:space="preserve">Dentro de los </w:t>
      </w:r>
      <w:r>
        <w:rPr>
          <w:lang w:val="es-CL"/>
        </w:rPr>
        <w:t>5</w:t>
      </w:r>
      <w:r w:rsidRPr="00C32502">
        <w:rPr>
          <w:lang w:val="es-CL"/>
        </w:rPr>
        <w:t xml:space="preserve"> días </w:t>
      </w:r>
      <w:r>
        <w:rPr>
          <w:lang w:val="es-CL"/>
        </w:rPr>
        <w:t xml:space="preserve">hábiles </w:t>
      </w:r>
      <w:r w:rsidRPr="00C32502">
        <w:rPr>
          <w:lang w:val="es-CL"/>
        </w:rPr>
        <w:t xml:space="preserve">siguientes a la fecha de este documento, el Contratista debe entregar a </w:t>
      </w:r>
      <w:r>
        <w:rPr>
          <w:lang w:val="es-CL"/>
        </w:rPr>
        <w:t>El Mandante</w:t>
      </w:r>
      <w:r w:rsidRPr="00C32502">
        <w:rPr>
          <w:lang w:val="es-CL"/>
        </w:rPr>
        <w:t xml:space="preserve"> </w:t>
      </w:r>
      <w:r>
        <w:rPr>
          <w:lang w:val="es-CL"/>
        </w:rPr>
        <w:t>una Carta Gantt con la programación del servicio</w:t>
      </w:r>
      <w:r w:rsidRPr="00C32502">
        <w:rPr>
          <w:lang w:val="es-CL"/>
        </w:rPr>
        <w:t>.</w:t>
      </w:r>
    </w:p>
    <w:p w14:paraId="65DCB5D3" w14:textId="77777777" w:rsidR="00AD0A76" w:rsidRDefault="00AD0A76" w:rsidP="00C32502">
      <w:pPr>
        <w:ind w:right="50"/>
        <w:rPr>
          <w:szCs w:val="20"/>
          <w:lang w:val="es-CL"/>
        </w:rPr>
      </w:pPr>
    </w:p>
    <w:p w14:paraId="5F384CBF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0DE52736" w14:textId="77777777" w:rsidR="00AD0A76" w:rsidRDefault="00AD0A76" w:rsidP="00C32502">
      <w:pPr>
        <w:ind w:right="50"/>
        <w:rPr>
          <w:szCs w:val="20"/>
          <w:lang w:val="es-CL"/>
        </w:rPr>
      </w:pPr>
      <w:r w:rsidRPr="003D5451">
        <w:rPr>
          <w:szCs w:val="20"/>
          <w:u w:val="single"/>
          <w:lang w:val="es-CL"/>
        </w:rPr>
        <w:t>Plan de Responsabilidad Social Corporativa</w:t>
      </w:r>
    </w:p>
    <w:p w14:paraId="2B1E04B5" w14:textId="77777777" w:rsidR="00AD0A76" w:rsidRDefault="00AD0A76" w:rsidP="00C32502">
      <w:pPr>
        <w:ind w:right="50"/>
        <w:rPr>
          <w:szCs w:val="20"/>
          <w:u w:val="single"/>
          <w:lang w:val="es-CL"/>
        </w:rPr>
      </w:pPr>
    </w:p>
    <w:p w14:paraId="39A74F2C" w14:textId="4277FA6B" w:rsidR="00AD0A76" w:rsidRDefault="00AD0A76" w:rsidP="003D5451">
      <w:pPr>
        <w:rPr>
          <w:lang w:val="es-CL"/>
        </w:rPr>
      </w:pPr>
      <w:r>
        <w:rPr>
          <w:lang w:val="es-CL"/>
        </w:rPr>
        <w:t>El contratista deberá presentar un Plan de Responsabilidad Social Corporativa (RSC) según clausula 22 de Modelo de Contrato</w:t>
      </w:r>
      <w:r w:rsidR="008D532E">
        <w:rPr>
          <w:lang w:val="es-CL"/>
        </w:rPr>
        <w:t>.</w:t>
      </w:r>
    </w:p>
    <w:p w14:paraId="62952665" w14:textId="77777777" w:rsidR="00AD0A76" w:rsidRDefault="00AD0A76" w:rsidP="003D5451">
      <w:pPr>
        <w:rPr>
          <w:lang w:val="es-CL"/>
        </w:rPr>
      </w:pPr>
    </w:p>
    <w:p w14:paraId="0EEEE19D" w14:textId="77777777" w:rsidR="00AD0A76" w:rsidRDefault="00AD0A76" w:rsidP="003D5451">
      <w:pPr>
        <w:rPr>
          <w:lang w:val="es-CL"/>
        </w:rPr>
      </w:pPr>
      <w:r>
        <w:rPr>
          <w:lang w:val="es-CL"/>
        </w:rPr>
        <w:t>La aprobación de este plan será requisito indispensable para el inicio de los trabajos por parte del Contratista.</w:t>
      </w:r>
    </w:p>
    <w:p w14:paraId="7D51ED3E" w14:textId="77777777" w:rsidR="00AD0A76" w:rsidRDefault="00AD0A76" w:rsidP="00C32502">
      <w:pPr>
        <w:ind w:right="50"/>
        <w:rPr>
          <w:szCs w:val="20"/>
          <w:u w:val="single"/>
          <w:lang w:val="es-CL"/>
        </w:rPr>
      </w:pPr>
    </w:p>
    <w:p w14:paraId="4B075FFB" w14:textId="77777777" w:rsidR="00AD0A76" w:rsidRPr="00D35202" w:rsidRDefault="00AD0A76" w:rsidP="00C32502">
      <w:pPr>
        <w:ind w:right="50"/>
        <w:rPr>
          <w:szCs w:val="20"/>
          <w:u w:val="single"/>
          <w:lang w:val="es-CL"/>
        </w:rPr>
      </w:pPr>
      <w:r w:rsidRPr="00D35202">
        <w:rPr>
          <w:szCs w:val="20"/>
          <w:u w:val="single"/>
          <w:lang w:val="es-CL"/>
        </w:rPr>
        <w:t>Multas</w:t>
      </w:r>
    </w:p>
    <w:p w14:paraId="74F9EEC8" w14:textId="77777777" w:rsidR="00AD0A76" w:rsidRPr="00D35202" w:rsidRDefault="00AD0A76" w:rsidP="00C32502">
      <w:pPr>
        <w:ind w:right="50"/>
        <w:rPr>
          <w:szCs w:val="20"/>
          <w:lang w:val="es-CL"/>
        </w:rPr>
      </w:pPr>
    </w:p>
    <w:p w14:paraId="334A5D40" w14:textId="77777777" w:rsidR="00AD0A76" w:rsidRPr="00F15A6A" w:rsidRDefault="00AD0A76" w:rsidP="00F15A6A">
      <w:pPr>
        <w:ind w:right="50"/>
        <w:rPr>
          <w:szCs w:val="20"/>
          <w:lang w:val="es-CL"/>
        </w:rPr>
      </w:pPr>
      <w:r w:rsidRPr="008D532E">
        <w:rPr>
          <w:szCs w:val="20"/>
          <w:lang w:val="es-CL"/>
        </w:rPr>
        <w:t xml:space="preserve">En caso de atraso por el Prestador, por causas atribuibles a él, en la entrega de del Servicio por sobre el plazo de ejecución convenido, El Mandante queda facultado para aplicar a éste una multa equivalente a un </w:t>
      </w:r>
      <w:r w:rsidRPr="008D532E">
        <w:rPr>
          <w:b/>
          <w:noProof/>
          <w:szCs w:val="20"/>
          <w:lang w:val="es-CL"/>
        </w:rPr>
        <w:t>0,1%</w:t>
      </w:r>
      <w:r w:rsidRPr="008D532E">
        <w:rPr>
          <w:b/>
          <w:szCs w:val="20"/>
          <w:lang w:val="es-CL"/>
        </w:rPr>
        <w:t xml:space="preserve"> del Precio</w:t>
      </w:r>
      <w:r w:rsidRPr="008D532E">
        <w:rPr>
          <w:szCs w:val="20"/>
          <w:lang w:val="es-CL"/>
        </w:rPr>
        <w:t xml:space="preserve"> total neto actualizado del Contrato por cada día de atraso, con un tope máximo de un </w:t>
      </w:r>
      <w:r w:rsidRPr="008D532E">
        <w:rPr>
          <w:b/>
          <w:szCs w:val="20"/>
          <w:lang w:val="es-CL"/>
        </w:rPr>
        <w:t>10% del Precio total neto</w:t>
      </w:r>
      <w:r w:rsidRPr="008D532E">
        <w:rPr>
          <w:szCs w:val="20"/>
          <w:lang w:val="es-CL"/>
        </w:rPr>
        <w:t xml:space="preserve"> actualizado de éste.  Tal limitación no será aplicable a pérdidas, daños o costos sufridos o incurridos por El Mandante como consecuencia de un acto u omisión doloso del Prestador.</w:t>
      </w:r>
    </w:p>
    <w:p w14:paraId="46E83DFC" w14:textId="77777777" w:rsidR="00AD0A76" w:rsidRPr="00F15A6A" w:rsidRDefault="00AD0A76" w:rsidP="00F15A6A">
      <w:pPr>
        <w:ind w:right="50"/>
        <w:rPr>
          <w:szCs w:val="20"/>
          <w:lang w:val="es-CL"/>
        </w:rPr>
      </w:pPr>
    </w:p>
    <w:p w14:paraId="569ECF4D" w14:textId="77777777" w:rsidR="00AD0A76" w:rsidRDefault="00AD0A76" w:rsidP="00F15A6A">
      <w:pPr>
        <w:ind w:right="50"/>
        <w:rPr>
          <w:szCs w:val="20"/>
          <w:lang w:val="es-CL"/>
        </w:rPr>
      </w:pPr>
      <w:r w:rsidRPr="00F15A6A">
        <w:rPr>
          <w:szCs w:val="20"/>
          <w:lang w:val="es-CL"/>
        </w:rPr>
        <w:t xml:space="preserve">La aplicación de multas se hará administrativamente, como acción de </w:t>
      </w:r>
      <w:r>
        <w:rPr>
          <w:szCs w:val="20"/>
          <w:lang w:val="es-CL"/>
        </w:rPr>
        <w:t>El Mandante</w:t>
      </w:r>
      <w:r w:rsidRPr="00F15A6A">
        <w:rPr>
          <w:szCs w:val="20"/>
          <w:lang w:val="es-CL"/>
        </w:rPr>
        <w:t xml:space="preserve">, y se deducirán del monto que corresponda percibir al Prestador por cualquier Estado de Pago y/o de la retención y/o garantías del Contrato y/o de cualquier pago que </w:t>
      </w:r>
      <w:r>
        <w:rPr>
          <w:szCs w:val="20"/>
          <w:lang w:val="es-CL"/>
        </w:rPr>
        <w:t>El Mandante</w:t>
      </w:r>
      <w:r w:rsidRPr="00F15A6A">
        <w:rPr>
          <w:szCs w:val="20"/>
          <w:lang w:val="es-CL"/>
        </w:rPr>
        <w:t xml:space="preserve"> adeude al Prestador.</w:t>
      </w:r>
    </w:p>
    <w:p w14:paraId="2583A640" w14:textId="77777777" w:rsidR="00AD0A76" w:rsidRDefault="00AD0A76" w:rsidP="00F15A6A">
      <w:pPr>
        <w:ind w:right="50"/>
        <w:rPr>
          <w:szCs w:val="20"/>
          <w:lang w:val="es-CL"/>
        </w:rPr>
      </w:pPr>
    </w:p>
    <w:p w14:paraId="468DA098" w14:textId="1272E64A" w:rsidR="00AD0A76" w:rsidRPr="00F15A6A" w:rsidRDefault="00AD0A76" w:rsidP="00F15A6A">
      <w:pPr>
        <w:ind w:right="50"/>
        <w:rPr>
          <w:szCs w:val="20"/>
          <w:lang w:val="es-CL"/>
        </w:rPr>
      </w:pPr>
      <w:r w:rsidRPr="008D532E">
        <w:rPr>
          <w:szCs w:val="20"/>
          <w:lang w:val="es-CL"/>
        </w:rPr>
        <w:t xml:space="preserve">Las multas de atraso por el prestador se complementan con el resto de las multas indicadas en Bases Técnicas y Bases Comerciales </w:t>
      </w:r>
      <w:r w:rsidR="008D532E">
        <w:rPr>
          <w:szCs w:val="20"/>
          <w:lang w:val="es-CL"/>
        </w:rPr>
        <w:t xml:space="preserve">del contrato </w:t>
      </w:r>
      <w:r w:rsidR="00600EFC" w:rsidRPr="008D532E">
        <w:rPr>
          <w:b/>
          <w:noProof/>
          <w:szCs w:val="20"/>
          <w:lang w:val="es-CL"/>
        </w:rPr>
        <w:t xml:space="preserve">OS2017-34 </w:t>
      </w:r>
      <w:r w:rsidR="00600EFC" w:rsidRPr="008D532E">
        <w:rPr>
          <w:szCs w:val="20"/>
          <w:lang w:val="es-CL"/>
        </w:rPr>
        <w:t>- “</w:t>
      </w:r>
      <w:r w:rsidR="008F0D0A" w:rsidRPr="008D532E">
        <w:rPr>
          <w:b/>
          <w:noProof/>
          <w:szCs w:val="20"/>
          <w:lang w:val="es-CL"/>
        </w:rPr>
        <w:t>SERVICIO ASEO OFICINAS Y CASAS VALLENAR P. NUEVAUNIÓN</w:t>
      </w:r>
      <w:r w:rsidR="00600EFC" w:rsidRPr="008D532E">
        <w:rPr>
          <w:szCs w:val="20"/>
          <w:lang w:val="es-CL"/>
        </w:rPr>
        <w:t>”</w:t>
      </w:r>
    </w:p>
    <w:p w14:paraId="4256BBAA" w14:textId="77777777" w:rsidR="00AD0A76" w:rsidRDefault="00AD0A76" w:rsidP="00C32502">
      <w:pPr>
        <w:ind w:right="50"/>
        <w:rPr>
          <w:szCs w:val="20"/>
          <w:lang w:val="es-CL"/>
        </w:rPr>
      </w:pPr>
    </w:p>
    <w:p w14:paraId="146A376F" w14:textId="77777777" w:rsidR="00AD0A76" w:rsidRPr="00D35202" w:rsidRDefault="00AD0A76" w:rsidP="00C32502">
      <w:pPr>
        <w:ind w:right="50"/>
        <w:rPr>
          <w:szCs w:val="20"/>
          <w:u w:val="single"/>
          <w:lang w:val="es-CL"/>
        </w:rPr>
      </w:pPr>
      <w:r w:rsidRPr="00D35202">
        <w:rPr>
          <w:szCs w:val="20"/>
          <w:u w:val="single"/>
          <w:lang w:val="es-CL"/>
        </w:rPr>
        <w:t>Generales</w:t>
      </w:r>
    </w:p>
    <w:p w14:paraId="49DD6C86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4E992A4B" w14:textId="724A7110" w:rsidR="00AD0A76" w:rsidRPr="00C32502" w:rsidRDefault="00AD0A76" w:rsidP="00C32502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 xml:space="preserve">El código asignado a este Contrato y que deberá aparecer en todo documento relacionado con él, es </w:t>
      </w:r>
      <w:r w:rsidR="003B2503">
        <w:rPr>
          <w:b/>
          <w:noProof/>
          <w:szCs w:val="20"/>
          <w:lang w:val="es-CL"/>
        </w:rPr>
        <w:t>OS2017-34.</w:t>
      </w:r>
    </w:p>
    <w:p w14:paraId="64F86260" w14:textId="77777777" w:rsidR="00AD0A76" w:rsidRDefault="00AD0A76" w:rsidP="00C32502">
      <w:pPr>
        <w:ind w:right="50"/>
        <w:rPr>
          <w:szCs w:val="20"/>
          <w:lang w:val="es-CL"/>
        </w:rPr>
      </w:pPr>
    </w:p>
    <w:p w14:paraId="27E2E2A1" w14:textId="77777777" w:rsidR="00AD0A76" w:rsidRDefault="00AD0A76" w:rsidP="00C32502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 xml:space="preserve">Los representantes de </w:t>
      </w:r>
      <w:r>
        <w:rPr>
          <w:szCs w:val="20"/>
          <w:lang w:val="es-CL"/>
        </w:rPr>
        <w:t>El Mandante</w:t>
      </w:r>
      <w:r w:rsidRPr="00C32502">
        <w:rPr>
          <w:szCs w:val="20"/>
          <w:lang w:val="es-CL"/>
        </w:rPr>
        <w:t xml:space="preserve"> para la administración de este Contrato son los indicados a continuación, quienes podrán delegar sus funciones mediante aviso escrito al Contratista.</w:t>
      </w:r>
    </w:p>
    <w:p w14:paraId="461D0797" w14:textId="77777777" w:rsidR="00AD0A76" w:rsidRDefault="00AD0A76" w:rsidP="00C32502">
      <w:pPr>
        <w:ind w:right="50"/>
        <w:rPr>
          <w:szCs w:val="20"/>
          <w:lang w:val="es-CL"/>
        </w:rPr>
      </w:pPr>
    </w:p>
    <w:p w14:paraId="62B9022C" w14:textId="77777777" w:rsidR="00AD0A76" w:rsidRDefault="00AD0A76" w:rsidP="00C32502">
      <w:pPr>
        <w:ind w:right="50"/>
        <w:rPr>
          <w:szCs w:val="20"/>
          <w:lang w:val="es-CL"/>
        </w:rPr>
      </w:pPr>
    </w:p>
    <w:p w14:paraId="6E953569" w14:textId="77777777" w:rsidR="00AD0A76" w:rsidRDefault="00AD0A76" w:rsidP="00C32502">
      <w:pPr>
        <w:ind w:right="50"/>
        <w:rPr>
          <w:szCs w:val="20"/>
          <w:u w:val="single"/>
          <w:lang w:val="es-CL"/>
        </w:rPr>
      </w:pPr>
      <w:r w:rsidRPr="00D35202">
        <w:rPr>
          <w:szCs w:val="20"/>
          <w:u w:val="single"/>
          <w:lang w:val="es-CL"/>
        </w:rPr>
        <w:lastRenderedPageBreak/>
        <w:t xml:space="preserve">Aspectos técnicos: </w:t>
      </w:r>
    </w:p>
    <w:p w14:paraId="6D2EFEC5" w14:textId="77777777" w:rsidR="00AD0A76" w:rsidRPr="00D35202" w:rsidRDefault="00AD0A76" w:rsidP="00C32502">
      <w:pPr>
        <w:ind w:right="50"/>
        <w:rPr>
          <w:szCs w:val="20"/>
          <w:u w:val="single"/>
          <w:lang w:val="es-CL"/>
        </w:rPr>
      </w:pPr>
    </w:p>
    <w:p w14:paraId="3EF0AEB2" w14:textId="507189B2" w:rsidR="00031E35" w:rsidRPr="00031E35" w:rsidRDefault="00600EFC" w:rsidP="00031E35">
      <w:pPr>
        <w:ind w:left="2127" w:right="50"/>
        <w:rPr>
          <w:noProof/>
          <w:lang w:val="es-CL"/>
        </w:rPr>
      </w:pPr>
      <w:r>
        <w:rPr>
          <w:noProof/>
          <w:lang w:val="es-CL"/>
        </w:rPr>
        <w:t>Sergio Molina</w:t>
      </w:r>
    </w:p>
    <w:p w14:paraId="326AC87E" w14:textId="0C1BDDD6" w:rsidR="00031E35" w:rsidRPr="00DC4E52" w:rsidRDefault="00600EFC" w:rsidP="00031E35">
      <w:pPr>
        <w:ind w:left="2127" w:right="50"/>
        <w:rPr>
          <w:noProof/>
          <w:highlight w:val="green"/>
          <w:lang w:val="es-CL"/>
        </w:rPr>
      </w:pPr>
      <w:r w:rsidRPr="00DC4E52">
        <w:rPr>
          <w:noProof/>
          <w:highlight w:val="green"/>
          <w:lang w:val="es-CL"/>
        </w:rPr>
        <w:t>Gerente Comunidades</w:t>
      </w:r>
    </w:p>
    <w:p w14:paraId="459A5DD8" w14:textId="6CC8B63B" w:rsidR="00AD0A76" w:rsidRPr="00031E35" w:rsidRDefault="00600EFC" w:rsidP="00031E35">
      <w:pPr>
        <w:ind w:left="2127" w:right="50"/>
        <w:rPr>
          <w:b/>
          <w:szCs w:val="20"/>
          <w:lang w:val="es-CL"/>
        </w:rPr>
      </w:pPr>
      <w:r w:rsidRPr="00DC4E52">
        <w:rPr>
          <w:b/>
          <w:noProof/>
          <w:highlight w:val="green"/>
          <w:lang w:val="es-CL"/>
        </w:rPr>
        <w:t>sergio.molina@nuevaunion.cl</w:t>
      </w:r>
    </w:p>
    <w:p w14:paraId="4E0EF9AA" w14:textId="77777777" w:rsidR="00AD0A76" w:rsidRDefault="00AD0A76" w:rsidP="00C32502">
      <w:pPr>
        <w:ind w:right="50"/>
        <w:rPr>
          <w:szCs w:val="20"/>
          <w:lang w:val="es-CL"/>
        </w:rPr>
      </w:pPr>
    </w:p>
    <w:p w14:paraId="2F8CD290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4876B60E" w14:textId="77777777" w:rsidR="00AD0A76" w:rsidRDefault="00AD0A76" w:rsidP="00C32502">
      <w:pPr>
        <w:ind w:right="50"/>
        <w:rPr>
          <w:szCs w:val="20"/>
          <w:u w:val="single"/>
          <w:lang w:val="es-CL"/>
        </w:rPr>
      </w:pPr>
      <w:r w:rsidRPr="00D35202">
        <w:rPr>
          <w:szCs w:val="20"/>
          <w:u w:val="single"/>
          <w:lang w:val="es-CL"/>
        </w:rPr>
        <w:t xml:space="preserve">Aspectos contractuales y comerciales: </w:t>
      </w:r>
    </w:p>
    <w:p w14:paraId="0D330577" w14:textId="77777777" w:rsidR="00AD0A76" w:rsidRPr="00D35202" w:rsidRDefault="00AD0A76" w:rsidP="00C32502">
      <w:pPr>
        <w:ind w:right="50"/>
        <w:rPr>
          <w:szCs w:val="20"/>
          <w:u w:val="single"/>
          <w:lang w:val="es-CL"/>
        </w:rPr>
      </w:pPr>
    </w:p>
    <w:p w14:paraId="7965598E" w14:textId="77777777" w:rsidR="00AD0A76" w:rsidRPr="00856A1B" w:rsidRDefault="00AD0A76" w:rsidP="008E79AB">
      <w:pPr>
        <w:pStyle w:val="Textoindependiente"/>
        <w:spacing w:after="0"/>
        <w:ind w:left="1791" w:firstLine="351"/>
        <w:rPr>
          <w:lang w:val="es-CL"/>
        </w:rPr>
      </w:pPr>
      <w:r w:rsidRPr="003A4305">
        <w:rPr>
          <w:noProof/>
          <w:lang w:val="es-CL"/>
        </w:rPr>
        <w:t>Sr. Michael Leyton</w:t>
      </w:r>
    </w:p>
    <w:p w14:paraId="402986AF" w14:textId="77777777" w:rsidR="00AD0A76" w:rsidRPr="00856A1B" w:rsidRDefault="00AD0A76" w:rsidP="008E79AB">
      <w:pPr>
        <w:pStyle w:val="Textoindependiente"/>
        <w:spacing w:after="0"/>
        <w:ind w:left="1791" w:firstLine="351"/>
        <w:rPr>
          <w:lang w:val="es-CL"/>
        </w:rPr>
      </w:pPr>
      <w:r w:rsidRPr="003A4305">
        <w:rPr>
          <w:noProof/>
          <w:lang w:val="es-CL"/>
        </w:rPr>
        <w:t>Administrador de Contratos</w:t>
      </w:r>
    </w:p>
    <w:p w14:paraId="1420C935" w14:textId="77777777" w:rsidR="00AD0A76" w:rsidRPr="003E5D11" w:rsidRDefault="00AD0A76" w:rsidP="008E79AB">
      <w:pPr>
        <w:pStyle w:val="Textoindependiente"/>
        <w:spacing w:after="0"/>
        <w:ind w:left="1791" w:firstLine="351"/>
        <w:rPr>
          <w:b/>
          <w:lang w:val="es-CL"/>
        </w:rPr>
      </w:pPr>
      <w:r w:rsidRPr="003A4305">
        <w:rPr>
          <w:b/>
          <w:noProof/>
          <w:lang w:val="es-CL"/>
        </w:rPr>
        <w:t>Michael.leyton@nuevaunion.cl</w:t>
      </w:r>
    </w:p>
    <w:p w14:paraId="48D3C3BB" w14:textId="77777777" w:rsidR="00AD0A76" w:rsidRDefault="00AD0A76" w:rsidP="00D35202">
      <w:pPr>
        <w:ind w:right="50"/>
        <w:rPr>
          <w:szCs w:val="20"/>
          <w:lang w:val="es-CL"/>
        </w:rPr>
      </w:pPr>
    </w:p>
    <w:p w14:paraId="7F08AFBA" w14:textId="77777777" w:rsidR="00AD0A76" w:rsidRPr="00C32502" w:rsidRDefault="00AD0A76" w:rsidP="00D35202">
      <w:pPr>
        <w:ind w:right="50"/>
        <w:rPr>
          <w:szCs w:val="20"/>
          <w:lang w:val="es-CL"/>
        </w:rPr>
      </w:pPr>
    </w:p>
    <w:p w14:paraId="0B4A67C3" w14:textId="4BBB6A94" w:rsidR="00AD0A76" w:rsidRDefault="00AD0A76" w:rsidP="00C32502">
      <w:pPr>
        <w:ind w:right="50"/>
        <w:rPr>
          <w:szCs w:val="20"/>
          <w:lang w:val="es-CL"/>
        </w:rPr>
      </w:pPr>
      <w:r>
        <w:rPr>
          <w:szCs w:val="20"/>
          <w:lang w:val="es-CL"/>
        </w:rPr>
        <w:t>El Mandante</w:t>
      </w:r>
      <w:r w:rsidRPr="00C32502">
        <w:rPr>
          <w:szCs w:val="20"/>
          <w:lang w:val="es-CL"/>
        </w:rPr>
        <w:t xml:space="preserve"> preparará los documentos del Contrato </w:t>
      </w:r>
      <w:r w:rsidR="003B2503">
        <w:rPr>
          <w:b/>
          <w:noProof/>
          <w:szCs w:val="20"/>
          <w:lang w:val="es-CL"/>
        </w:rPr>
        <w:t xml:space="preserve">OS2017-34. </w:t>
      </w:r>
      <w:r w:rsidRPr="00C32502">
        <w:rPr>
          <w:szCs w:val="20"/>
          <w:lang w:val="es-CL"/>
        </w:rPr>
        <w:t>Estos documentos serán entregados al Contratista tan pronto estén completos, quien tendrá diez días para revisarlos y devolverlos firmados.</w:t>
      </w:r>
    </w:p>
    <w:p w14:paraId="407B5A9D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57500A68" w14:textId="6BF6D81C" w:rsidR="00AD0A76" w:rsidRDefault="00AD0A76" w:rsidP="00C32502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>El representante legal del Contratista reconocerá su aceptación de esta Carta de Adjudicación, mediante la devolución de la copia adjunta de esta comunicación</w:t>
      </w:r>
      <w:r>
        <w:rPr>
          <w:szCs w:val="20"/>
          <w:lang w:val="es-CL"/>
        </w:rPr>
        <w:t xml:space="preserve"> el día </w:t>
      </w:r>
      <w:r w:rsidR="00051D5F" w:rsidRPr="00051D5F">
        <w:rPr>
          <w:b/>
          <w:szCs w:val="20"/>
          <w:lang w:val="es-CL"/>
        </w:rPr>
        <w:t>9 de Junio de 2017 </w:t>
      </w:r>
      <w:r w:rsidR="00C53417" w:rsidRPr="00856A1B">
        <w:rPr>
          <w:b/>
          <w:szCs w:val="20"/>
          <w:lang w:val="es-CL"/>
        </w:rPr>
        <w:t>,</w:t>
      </w:r>
      <w:r w:rsidRPr="00C32502">
        <w:rPr>
          <w:szCs w:val="20"/>
          <w:lang w:val="es-CL"/>
        </w:rPr>
        <w:t xml:space="preserve"> estampando en el espacio provisto más abajo, su firma, nombre, cargo y otros datos solicitados. Junto con lo anterior declara conocer y aceptar todas las normas y procedimientos de </w:t>
      </w:r>
      <w:r>
        <w:rPr>
          <w:szCs w:val="20"/>
          <w:lang w:val="es-CL"/>
        </w:rPr>
        <w:t>El Mandante</w:t>
      </w:r>
      <w:r w:rsidRPr="00C32502">
        <w:rPr>
          <w:szCs w:val="20"/>
          <w:lang w:val="es-CL"/>
        </w:rPr>
        <w:t xml:space="preserve"> en materias técnicas aplicables al tipo de servicios co</w:t>
      </w:r>
      <w:bookmarkStart w:id="1" w:name="_GoBack"/>
      <w:bookmarkEnd w:id="1"/>
      <w:r w:rsidRPr="00C32502">
        <w:rPr>
          <w:szCs w:val="20"/>
          <w:lang w:val="es-CL"/>
        </w:rPr>
        <w:t xml:space="preserve">ntratados, como asimismo aquellas relativas a Seguridad, Salud y Medio Ambiente, Relaciones Laborales, Calidad y otros exigidos en las Bases para Licitar, que </w:t>
      </w:r>
      <w:r>
        <w:rPr>
          <w:szCs w:val="20"/>
          <w:lang w:val="es-CL"/>
        </w:rPr>
        <w:t>El Mandante</w:t>
      </w:r>
      <w:r w:rsidRPr="00C32502">
        <w:rPr>
          <w:szCs w:val="20"/>
          <w:lang w:val="es-CL"/>
        </w:rPr>
        <w:t xml:space="preserve"> hará cumplir y desarrollar a fin de asegurar una correcta ejecución de los trabajos contratados.</w:t>
      </w:r>
    </w:p>
    <w:p w14:paraId="34AC1BA9" w14:textId="77777777" w:rsidR="00AD0A76" w:rsidRDefault="00AD0A76" w:rsidP="00C32502">
      <w:pPr>
        <w:ind w:right="50"/>
        <w:rPr>
          <w:szCs w:val="20"/>
          <w:lang w:val="es-CL"/>
        </w:rPr>
      </w:pPr>
    </w:p>
    <w:p w14:paraId="49AE011B" w14:textId="77777777" w:rsidR="00AD0A76" w:rsidRDefault="00AD0A76" w:rsidP="00C32502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>Se deja expresa constancia que esta Carta de Adjudicación y Orden para Proceder anula o remplaza a cualquier otro documento del mismo tenor emitido con anterioridad.</w:t>
      </w:r>
    </w:p>
    <w:p w14:paraId="336D3310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7F4CC6DF" w14:textId="5DD9A536" w:rsidR="00AD0A76" w:rsidRDefault="00AD0A76" w:rsidP="00084AF0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 xml:space="preserve">Forman parte de esta Carta de Adjudicación </w:t>
      </w:r>
      <w:r>
        <w:rPr>
          <w:szCs w:val="20"/>
          <w:lang w:val="es-CL"/>
        </w:rPr>
        <w:t>y Orden para Proceder del Contrato</w:t>
      </w:r>
      <w:r w:rsidR="003B2503">
        <w:rPr>
          <w:szCs w:val="20"/>
          <w:lang w:val="es-CL"/>
        </w:rPr>
        <w:t xml:space="preserve"> </w:t>
      </w:r>
      <w:r w:rsidR="003B2503">
        <w:rPr>
          <w:b/>
          <w:noProof/>
          <w:szCs w:val="20"/>
          <w:lang w:val="es-CL"/>
        </w:rPr>
        <w:t xml:space="preserve">OS2017-34 </w:t>
      </w:r>
      <w:r w:rsidR="003B2503" w:rsidRPr="00E924B9">
        <w:rPr>
          <w:szCs w:val="20"/>
          <w:lang w:val="es-CL"/>
        </w:rPr>
        <w:t>- “</w:t>
      </w:r>
      <w:r w:rsidR="008F0D0A">
        <w:rPr>
          <w:b/>
          <w:noProof/>
          <w:szCs w:val="20"/>
          <w:lang w:val="es-CL"/>
        </w:rPr>
        <w:t>SERVICIO ASEO OFICINAS Y CASAS VALLENAR P. NUEVAUNIÓN</w:t>
      </w:r>
      <w:r w:rsidR="003B2503" w:rsidRPr="00E924B9">
        <w:rPr>
          <w:szCs w:val="20"/>
          <w:lang w:val="es-CL"/>
        </w:rPr>
        <w:t>”</w:t>
      </w:r>
      <w:r>
        <w:rPr>
          <w:szCs w:val="20"/>
          <w:lang w:val="es-CL"/>
        </w:rPr>
        <w:t xml:space="preserve">: </w:t>
      </w:r>
    </w:p>
    <w:p w14:paraId="3F7665F4" w14:textId="77777777" w:rsidR="00AD0A76" w:rsidRDefault="00AD0A76" w:rsidP="00084AF0">
      <w:pPr>
        <w:ind w:right="50"/>
        <w:rPr>
          <w:szCs w:val="20"/>
          <w:lang w:val="es-CL"/>
        </w:rPr>
      </w:pPr>
    </w:p>
    <w:p w14:paraId="3C320EBE" w14:textId="3C239027" w:rsidR="00AD0A76" w:rsidRPr="00C32502" w:rsidRDefault="00AD0A76" w:rsidP="00084AF0">
      <w:pPr>
        <w:ind w:right="50"/>
        <w:rPr>
          <w:szCs w:val="20"/>
          <w:lang w:val="es-CL"/>
        </w:rPr>
      </w:pPr>
      <w:r>
        <w:rPr>
          <w:szCs w:val="20"/>
          <w:lang w:val="es-CL"/>
        </w:rPr>
        <w:t>Anexo 1</w:t>
      </w:r>
      <w:r w:rsidRPr="00F0614E">
        <w:rPr>
          <w:szCs w:val="20"/>
          <w:lang w:val="es-CL"/>
        </w:rPr>
        <w:t xml:space="preserve"> </w:t>
      </w:r>
      <w:r w:rsidRPr="003A4305">
        <w:rPr>
          <w:b/>
          <w:noProof/>
          <w:szCs w:val="20"/>
          <w:lang w:val="es-CL"/>
        </w:rPr>
        <w:t xml:space="preserve">Oferta </w:t>
      </w:r>
      <w:r w:rsidR="00C90EA9">
        <w:rPr>
          <w:b/>
          <w:noProof/>
          <w:szCs w:val="20"/>
          <w:lang w:val="es-CL"/>
        </w:rPr>
        <w:t>Oferta Sodexo Servicio NU</w:t>
      </w:r>
      <w:r>
        <w:rPr>
          <w:b/>
          <w:szCs w:val="20"/>
          <w:lang w:val="es-CL"/>
        </w:rPr>
        <w:t xml:space="preserve">, </w:t>
      </w:r>
      <w:r w:rsidRPr="004D33B3">
        <w:rPr>
          <w:szCs w:val="20"/>
          <w:lang w:val="es-CL"/>
        </w:rPr>
        <w:t>de fecha</w:t>
      </w:r>
      <w:r>
        <w:rPr>
          <w:b/>
          <w:szCs w:val="20"/>
          <w:lang w:val="es-CL"/>
        </w:rPr>
        <w:t xml:space="preserve"> </w:t>
      </w:r>
      <w:r w:rsidR="003B2503">
        <w:rPr>
          <w:b/>
          <w:noProof/>
          <w:szCs w:val="20"/>
          <w:lang w:val="es-CL"/>
        </w:rPr>
        <w:t>25 de Mayo de 2017</w:t>
      </w:r>
      <w:r>
        <w:rPr>
          <w:b/>
          <w:lang w:val="es-CL"/>
        </w:rPr>
        <w:t>.</w:t>
      </w:r>
    </w:p>
    <w:p w14:paraId="44789E09" w14:textId="77777777" w:rsidR="00AD0A76" w:rsidRDefault="00AD0A76" w:rsidP="00C32502">
      <w:pPr>
        <w:ind w:right="50"/>
        <w:rPr>
          <w:szCs w:val="20"/>
          <w:lang w:val="es-CL"/>
        </w:rPr>
      </w:pPr>
    </w:p>
    <w:p w14:paraId="62539A88" w14:textId="77777777" w:rsidR="00AD0A76" w:rsidRDefault="00AD0A76" w:rsidP="00C32502">
      <w:pPr>
        <w:ind w:right="50"/>
        <w:rPr>
          <w:szCs w:val="20"/>
          <w:lang w:val="es-CL"/>
        </w:rPr>
      </w:pPr>
    </w:p>
    <w:p w14:paraId="3C5C3663" w14:textId="77777777" w:rsidR="00AD0A76" w:rsidRPr="00C32502" w:rsidRDefault="00AD0A76" w:rsidP="00C32502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>Esperando contar con su aprobación, le saluda atentamente,</w:t>
      </w:r>
    </w:p>
    <w:p w14:paraId="389F4BC8" w14:textId="77777777" w:rsidR="00AD0A76" w:rsidRDefault="00AD0A76" w:rsidP="00C32502">
      <w:pPr>
        <w:ind w:right="50"/>
        <w:rPr>
          <w:szCs w:val="20"/>
          <w:lang w:val="es-CL"/>
        </w:rPr>
      </w:pPr>
    </w:p>
    <w:p w14:paraId="522B0D00" w14:textId="77777777" w:rsidR="00AD0A76" w:rsidRDefault="00AD0A76" w:rsidP="00C32502">
      <w:pPr>
        <w:ind w:right="50"/>
        <w:rPr>
          <w:szCs w:val="20"/>
          <w:lang w:val="es-CL"/>
        </w:rPr>
      </w:pPr>
    </w:p>
    <w:p w14:paraId="589E8E91" w14:textId="789C5E8E" w:rsidR="00AB1922" w:rsidRPr="00C90EA9" w:rsidRDefault="003B2503" w:rsidP="00AB1922">
      <w:pPr>
        <w:ind w:right="50"/>
        <w:rPr>
          <w:b/>
          <w:noProof/>
          <w:szCs w:val="20"/>
          <w:lang w:val="es-CL"/>
        </w:rPr>
      </w:pPr>
      <w:r>
        <w:rPr>
          <w:b/>
          <w:noProof/>
          <w:szCs w:val="20"/>
          <w:lang w:val="es-CL"/>
        </w:rPr>
        <w:t>Sergio Molina</w:t>
      </w:r>
    </w:p>
    <w:p w14:paraId="55D03B26" w14:textId="70815EE5" w:rsidR="00AB1922" w:rsidRDefault="003B2503" w:rsidP="00AB1922">
      <w:pPr>
        <w:ind w:right="50"/>
        <w:rPr>
          <w:b/>
          <w:szCs w:val="20"/>
          <w:lang w:val="es-CL"/>
        </w:rPr>
      </w:pPr>
      <w:r>
        <w:rPr>
          <w:b/>
          <w:szCs w:val="20"/>
          <w:lang w:val="es-CL"/>
        </w:rPr>
        <w:t>Gerente de Comunidades</w:t>
      </w:r>
    </w:p>
    <w:p w14:paraId="3079FEEA" w14:textId="77777777" w:rsidR="00AB1922" w:rsidRDefault="00AB1922" w:rsidP="00AB1922">
      <w:pPr>
        <w:ind w:right="50"/>
        <w:rPr>
          <w:b/>
          <w:szCs w:val="20"/>
          <w:lang w:val="es-CL"/>
        </w:rPr>
      </w:pPr>
    </w:p>
    <w:p w14:paraId="5335363E" w14:textId="77777777" w:rsidR="00AB1922" w:rsidRPr="00AB1922" w:rsidRDefault="00AB1922" w:rsidP="00AB1922">
      <w:pPr>
        <w:ind w:right="50"/>
        <w:rPr>
          <w:b/>
          <w:szCs w:val="20"/>
          <w:lang w:val="es-CL"/>
        </w:rPr>
      </w:pPr>
    </w:p>
    <w:p w14:paraId="5F37E5C8" w14:textId="44597629" w:rsidR="003B2503" w:rsidRPr="00C90EA9" w:rsidRDefault="003B2503" w:rsidP="003B2503">
      <w:pPr>
        <w:ind w:right="50"/>
        <w:rPr>
          <w:b/>
          <w:noProof/>
          <w:szCs w:val="20"/>
          <w:lang w:val="es-CL"/>
        </w:rPr>
      </w:pPr>
      <w:r>
        <w:rPr>
          <w:b/>
          <w:noProof/>
          <w:szCs w:val="20"/>
          <w:lang w:val="es-CL"/>
        </w:rPr>
        <w:t/>
      </w:r>
    </w:p>
    <w:p w14:paraId="7E771866" w14:textId="00D7643A" w:rsidR="003B2503" w:rsidRDefault="003B2503" w:rsidP="003B2503">
      <w:pPr>
        <w:ind w:right="50"/>
        <w:rPr>
          <w:b/>
          <w:szCs w:val="20"/>
          <w:lang w:val="es-CL"/>
        </w:rPr>
      </w:pPr>
      <w:r>
        <w:rPr>
          <w:b/>
          <w:szCs w:val="20"/>
          <w:lang w:val="es-CL"/>
        </w:rPr>
        <w:t/>
      </w:r>
    </w:p>
    <w:p w14:paraId="60B24670" w14:textId="77777777" w:rsidR="00AB1922" w:rsidRDefault="00AB1922" w:rsidP="00482B58">
      <w:pPr>
        <w:ind w:right="50"/>
        <w:rPr>
          <w:noProof/>
          <w:szCs w:val="20"/>
          <w:lang w:val="es-CL"/>
        </w:rPr>
      </w:pPr>
    </w:p>
    <w:p w14:paraId="3245116D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1EBA5B2A" w14:textId="77777777" w:rsidR="00AD0A76" w:rsidRPr="00C32502" w:rsidRDefault="00AD0A76" w:rsidP="00C32502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>Aceptación de esta Carta de Adjudicación y Orden para Proceder</w:t>
      </w: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5"/>
        <w:gridCol w:w="7105"/>
      </w:tblGrid>
      <w:tr w:rsidR="00AD0A76" w:rsidRPr="009305A8" w14:paraId="31376348" w14:textId="77777777" w:rsidTr="002E2013">
        <w:trPr>
          <w:trHeight w:val="972"/>
        </w:trPr>
        <w:tc>
          <w:tcPr>
            <w:tcW w:w="2295" w:type="dxa"/>
            <w:shd w:val="clear" w:color="auto" w:fill="auto"/>
            <w:vAlign w:val="center"/>
          </w:tcPr>
          <w:p w14:paraId="6E48288E" w14:textId="77777777" w:rsidR="00AD0A76" w:rsidRPr="00DB536F" w:rsidRDefault="00AD0A76" w:rsidP="00D35202">
            <w:pPr>
              <w:ind w:left="142"/>
              <w:jc w:val="left"/>
              <w:outlineLvl w:val="0"/>
              <w:rPr>
                <w:lang w:val="es-CL"/>
              </w:rPr>
            </w:pPr>
          </w:p>
          <w:p w14:paraId="6148C8AB" w14:textId="77777777" w:rsidR="00AD0A76" w:rsidRDefault="00AD0A76" w:rsidP="00D35202">
            <w:pPr>
              <w:ind w:left="142"/>
              <w:jc w:val="left"/>
              <w:outlineLvl w:val="0"/>
            </w:pPr>
            <w:r w:rsidRPr="009305A8">
              <w:t>Firma</w:t>
            </w:r>
          </w:p>
          <w:p w14:paraId="40473657" w14:textId="77777777" w:rsidR="00AD0A76" w:rsidRPr="009305A8" w:rsidRDefault="00AD0A76" w:rsidP="00D35202">
            <w:pPr>
              <w:ind w:left="142"/>
              <w:jc w:val="left"/>
              <w:outlineLvl w:val="0"/>
            </w:pPr>
          </w:p>
        </w:tc>
        <w:tc>
          <w:tcPr>
            <w:tcW w:w="7105" w:type="dxa"/>
            <w:shd w:val="clear" w:color="auto" w:fill="auto"/>
          </w:tcPr>
          <w:p w14:paraId="06FC88DE" w14:textId="77777777" w:rsidR="00AD0A76" w:rsidRDefault="00AD0A76" w:rsidP="002B0202">
            <w:pPr>
              <w:outlineLvl w:val="0"/>
            </w:pPr>
          </w:p>
          <w:p w14:paraId="211B5749" w14:textId="77777777" w:rsidR="00AD0A76" w:rsidRDefault="00AD0A76" w:rsidP="002B0202">
            <w:pPr>
              <w:outlineLvl w:val="0"/>
            </w:pPr>
          </w:p>
          <w:p w14:paraId="30F04C8F" w14:textId="77777777" w:rsidR="00AD0A76" w:rsidRDefault="00AD0A76" w:rsidP="002B0202">
            <w:pPr>
              <w:outlineLvl w:val="0"/>
            </w:pPr>
          </w:p>
          <w:p w14:paraId="0DB5D6E7" w14:textId="77777777" w:rsidR="00AD0A76" w:rsidRDefault="00AD0A76" w:rsidP="002B0202">
            <w:pPr>
              <w:outlineLvl w:val="0"/>
            </w:pPr>
          </w:p>
          <w:p w14:paraId="1402244D" w14:textId="77777777" w:rsidR="00AD0A76" w:rsidRPr="009305A8" w:rsidRDefault="00AD0A76" w:rsidP="002B0202">
            <w:pPr>
              <w:outlineLvl w:val="0"/>
            </w:pPr>
          </w:p>
        </w:tc>
      </w:tr>
      <w:tr w:rsidR="00AD0A76" w:rsidRPr="009305A8" w14:paraId="1A9F3B1B" w14:textId="77777777" w:rsidTr="00D35202">
        <w:trPr>
          <w:trHeight w:val="383"/>
        </w:trPr>
        <w:tc>
          <w:tcPr>
            <w:tcW w:w="2295" w:type="dxa"/>
            <w:shd w:val="clear" w:color="auto" w:fill="auto"/>
            <w:vAlign w:val="center"/>
          </w:tcPr>
          <w:p w14:paraId="34E89BAC" w14:textId="77777777" w:rsidR="00AD0A76" w:rsidRPr="009305A8" w:rsidRDefault="00AD0A76" w:rsidP="00D35202">
            <w:pPr>
              <w:ind w:left="142"/>
              <w:jc w:val="left"/>
              <w:outlineLvl w:val="0"/>
            </w:pPr>
            <w:proofErr w:type="spellStart"/>
            <w:r w:rsidRPr="009305A8">
              <w:lastRenderedPageBreak/>
              <w:t>Nombre</w:t>
            </w:r>
            <w:proofErr w:type="spellEnd"/>
          </w:p>
        </w:tc>
        <w:tc>
          <w:tcPr>
            <w:tcW w:w="7105" w:type="dxa"/>
            <w:shd w:val="clear" w:color="auto" w:fill="auto"/>
          </w:tcPr>
          <w:p w14:paraId="5AA8D925" w14:textId="77777777" w:rsidR="00AD0A76" w:rsidRPr="009305A8" w:rsidRDefault="00AD0A76" w:rsidP="002B0202">
            <w:pPr>
              <w:outlineLvl w:val="0"/>
            </w:pPr>
          </w:p>
        </w:tc>
      </w:tr>
      <w:tr w:rsidR="00AD0A76" w:rsidRPr="009305A8" w14:paraId="4E71113C" w14:textId="77777777" w:rsidTr="00D35202">
        <w:trPr>
          <w:trHeight w:val="383"/>
        </w:trPr>
        <w:tc>
          <w:tcPr>
            <w:tcW w:w="2295" w:type="dxa"/>
            <w:shd w:val="clear" w:color="auto" w:fill="auto"/>
            <w:vAlign w:val="center"/>
          </w:tcPr>
          <w:p w14:paraId="69AB4C67" w14:textId="77777777" w:rsidR="00AD0A76" w:rsidRPr="009305A8" w:rsidRDefault="00AD0A76" w:rsidP="00D35202">
            <w:pPr>
              <w:ind w:left="142"/>
              <w:jc w:val="left"/>
              <w:outlineLvl w:val="0"/>
            </w:pPr>
            <w:r w:rsidRPr="009305A8">
              <w:t>RUT</w:t>
            </w:r>
          </w:p>
        </w:tc>
        <w:tc>
          <w:tcPr>
            <w:tcW w:w="7105" w:type="dxa"/>
            <w:shd w:val="clear" w:color="auto" w:fill="auto"/>
          </w:tcPr>
          <w:p w14:paraId="6B9F0433" w14:textId="77777777" w:rsidR="00AD0A76" w:rsidRPr="009305A8" w:rsidRDefault="00AD0A76" w:rsidP="002B0202">
            <w:pPr>
              <w:outlineLvl w:val="0"/>
            </w:pPr>
          </w:p>
        </w:tc>
      </w:tr>
      <w:tr w:rsidR="00AD0A76" w:rsidRPr="009305A8" w14:paraId="044CE4DF" w14:textId="77777777" w:rsidTr="00D35202">
        <w:trPr>
          <w:trHeight w:val="383"/>
        </w:trPr>
        <w:tc>
          <w:tcPr>
            <w:tcW w:w="2295" w:type="dxa"/>
            <w:shd w:val="clear" w:color="auto" w:fill="auto"/>
            <w:vAlign w:val="center"/>
          </w:tcPr>
          <w:p w14:paraId="62AF1C9C" w14:textId="77777777" w:rsidR="00AD0A76" w:rsidRPr="009305A8" w:rsidRDefault="00AD0A76" w:rsidP="00D35202">
            <w:pPr>
              <w:ind w:left="142"/>
              <w:jc w:val="left"/>
              <w:outlineLvl w:val="0"/>
            </w:pPr>
            <w:proofErr w:type="spellStart"/>
            <w:r w:rsidRPr="009305A8">
              <w:t>Fecha</w:t>
            </w:r>
            <w:proofErr w:type="spellEnd"/>
          </w:p>
        </w:tc>
        <w:tc>
          <w:tcPr>
            <w:tcW w:w="7105" w:type="dxa"/>
            <w:shd w:val="clear" w:color="auto" w:fill="auto"/>
          </w:tcPr>
          <w:p w14:paraId="72E98980" w14:textId="77777777" w:rsidR="00AD0A76" w:rsidRPr="009305A8" w:rsidRDefault="00AD0A76" w:rsidP="002B0202">
            <w:pPr>
              <w:outlineLvl w:val="0"/>
            </w:pPr>
          </w:p>
        </w:tc>
      </w:tr>
      <w:tr w:rsidR="00AD0A76" w:rsidRPr="009305A8" w14:paraId="38AEFFDC" w14:textId="77777777" w:rsidTr="00D35202">
        <w:trPr>
          <w:trHeight w:val="383"/>
        </w:trPr>
        <w:tc>
          <w:tcPr>
            <w:tcW w:w="2295" w:type="dxa"/>
            <w:shd w:val="clear" w:color="auto" w:fill="auto"/>
            <w:vAlign w:val="center"/>
          </w:tcPr>
          <w:p w14:paraId="14F4EBBF" w14:textId="77777777" w:rsidR="00AD0A76" w:rsidRPr="009305A8" w:rsidRDefault="00AD0A76" w:rsidP="00D35202">
            <w:pPr>
              <w:ind w:left="142"/>
              <w:jc w:val="left"/>
              <w:outlineLvl w:val="0"/>
            </w:pPr>
            <w:r w:rsidRPr="009305A8">
              <w:t>Cargo</w:t>
            </w:r>
          </w:p>
        </w:tc>
        <w:tc>
          <w:tcPr>
            <w:tcW w:w="7105" w:type="dxa"/>
            <w:shd w:val="clear" w:color="auto" w:fill="auto"/>
          </w:tcPr>
          <w:p w14:paraId="1304C2B9" w14:textId="77777777" w:rsidR="00AD0A76" w:rsidRPr="009305A8" w:rsidRDefault="00AD0A76" w:rsidP="002B0202">
            <w:pPr>
              <w:outlineLvl w:val="0"/>
            </w:pPr>
          </w:p>
        </w:tc>
      </w:tr>
      <w:tr w:rsidR="00AD0A76" w:rsidRPr="009305A8" w14:paraId="4036B926" w14:textId="77777777" w:rsidTr="00D35202">
        <w:trPr>
          <w:trHeight w:val="383"/>
        </w:trPr>
        <w:tc>
          <w:tcPr>
            <w:tcW w:w="2295" w:type="dxa"/>
            <w:shd w:val="clear" w:color="auto" w:fill="auto"/>
            <w:vAlign w:val="center"/>
          </w:tcPr>
          <w:p w14:paraId="2C9A6DCB" w14:textId="77777777" w:rsidR="00AD0A76" w:rsidRPr="009305A8" w:rsidRDefault="00AD0A76" w:rsidP="00D35202">
            <w:pPr>
              <w:ind w:left="142"/>
              <w:jc w:val="left"/>
              <w:outlineLvl w:val="0"/>
            </w:pPr>
            <w:proofErr w:type="spellStart"/>
            <w:r w:rsidRPr="009305A8">
              <w:t>Empresa</w:t>
            </w:r>
            <w:proofErr w:type="spellEnd"/>
          </w:p>
        </w:tc>
        <w:tc>
          <w:tcPr>
            <w:tcW w:w="7105" w:type="dxa"/>
            <w:shd w:val="clear" w:color="auto" w:fill="auto"/>
          </w:tcPr>
          <w:p w14:paraId="3B72DA8A" w14:textId="77777777" w:rsidR="00AD0A76" w:rsidRPr="009305A8" w:rsidRDefault="00AD0A76" w:rsidP="002B0202">
            <w:pPr>
              <w:outlineLvl w:val="0"/>
            </w:pPr>
          </w:p>
        </w:tc>
      </w:tr>
      <w:tr w:rsidR="00AD0A76" w:rsidRPr="009305A8" w14:paraId="287CF33C" w14:textId="77777777" w:rsidTr="00D35202">
        <w:trPr>
          <w:trHeight w:val="383"/>
        </w:trPr>
        <w:tc>
          <w:tcPr>
            <w:tcW w:w="2295" w:type="dxa"/>
            <w:shd w:val="clear" w:color="auto" w:fill="auto"/>
            <w:vAlign w:val="center"/>
          </w:tcPr>
          <w:p w14:paraId="0E69B88E" w14:textId="77777777" w:rsidR="00AD0A76" w:rsidRPr="009305A8" w:rsidRDefault="00AD0A76" w:rsidP="00D35202">
            <w:pPr>
              <w:ind w:left="142"/>
              <w:jc w:val="left"/>
              <w:outlineLvl w:val="0"/>
            </w:pPr>
            <w:r w:rsidRPr="009305A8">
              <w:t xml:space="preserve">RUT </w:t>
            </w:r>
            <w:proofErr w:type="spellStart"/>
            <w:r w:rsidRPr="009305A8">
              <w:t>empresa</w:t>
            </w:r>
            <w:proofErr w:type="spellEnd"/>
          </w:p>
        </w:tc>
        <w:tc>
          <w:tcPr>
            <w:tcW w:w="7105" w:type="dxa"/>
            <w:shd w:val="clear" w:color="auto" w:fill="auto"/>
          </w:tcPr>
          <w:p w14:paraId="08D9D996" w14:textId="77777777" w:rsidR="00AD0A76" w:rsidRPr="009305A8" w:rsidRDefault="00AD0A76" w:rsidP="002B0202">
            <w:pPr>
              <w:outlineLvl w:val="0"/>
            </w:pPr>
          </w:p>
        </w:tc>
      </w:tr>
    </w:tbl>
    <w:p w14:paraId="5C8C10EC" w14:textId="77777777" w:rsidR="00AD0A76" w:rsidRDefault="00AD0A76" w:rsidP="006A3475">
      <w:pPr>
        <w:jc w:val="center"/>
        <w:rPr>
          <w:sz w:val="18"/>
          <w:szCs w:val="16"/>
          <w:lang w:val="es-CL"/>
        </w:rPr>
      </w:pPr>
    </w:p>
    <w:p w14:paraId="04721C8F" w14:textId="77777777" w:rsidR="00AD0A76" w:rsidRDefault="00AD0A76" w:rsidP="006A3475">
      <w:pPr>
        <w:jc w:val="center"/>
        <w:rPr>
          <w:sz w:val="18"/>
          <w:szCs w:val="16"/>
          <w:lang w:val="es-CL"/>
        </w:rPr>
      </w:pPr>
    </w:p>
    <w:p w14:paraId="28BE3FDD" w14:textId="77777777" w:rsidR="00AD0A76" w:rsidRDefault="00AD0A76" w:rsidP="006A3475">
      <w:pPr>
        <w:jc w:val="center"/>
        <w:rPr>
          <w:sz w:val="18"/>
          <w:szCs w:val="16"/>
          <w:lang w:val="es-CL"/>
        </w:rPr>
      </w:pPr>
    </w:p>
    <w:p w14:paraId="25A4D7AE" w14:textId="77777777" w:rsidR="00AD0A76" w:rsidRDefault="00AD0A76" w:rsidP="006A3475">
      <w:pPr>
        <w:jc w:val="center"/>
        <w:rPr>
          <w:sz w:val="18"/>
          <w:szCs w:val="16"/>
          <w:lang w:val="es-CL"/>
        </w:rPr>
      </w:pPr>
    </w:p>
    <w:p w14:paraId="3FF2F23F" w14:textId="77777777" w:rsidR="00AD0A76" w:rsidRDefault="00AD0A76" w:rsidP="006A3475">
      <w:pPr>
        <w:jc w:val="center"/>
        <w:rPr>
          <w:sz w:val="18"/>
          <w:szCs w:val="16"/>
          <w:lang w:val="es-CL"/>
        </w:rPr>
      </w:pPr>
    </w:p>
    <w:p w14:paraId="66443207" w14:textId="77777777" w:rsidR="00AD0A76" w:rsidRDefault="00AD0A76" w:rsidP="005C4FF2">
      <w:pPr>
        <w:pStyle w:val="Ttulo1"/>
        <w:rPr>
          <w:b w:val="0"/>
        </w:rPr>
      </w:pPr>
      <w:r w:rsidRPr="006A3475">
        <w:rPr>
          <w:b w:val="0"/>
        </w:rPr>
        <w:lastRenderedPageBreak/>
        <w:t>ANEXOS</w:t>
      </w:r>
    </w:p>
    <w:p w14:paraId="614019E5" w14:textId="77777777" w:rsidR="00AD0A76" w:rsidRDefault="00AD0A76">
      <w:pPr>
        <w:rPr>
          <w:sz w:val="48"/>
          <w:szCs w:val="48"/>
          <w:lang w:val="es-CL"/>
        </w:rPr>
      </w:pPr>
      <w:r>
        <w:rPr>
          <w:sz w:val="48"/>
          <w:szCs w:val="48"/>
          <w:lang w:val="es-CL"/>
        </w:rPr>
        <w:br w:type="page"/>
      </w:r>
    </w:p>
    <w:p w14:paraId="732E60D9" w14:textId="77777777" w:rsidR="00AD0A76" w:rsidRDefault="00AD0A76" w:rsidP="005C4FF2">
      <w:pPr>
        <w:pStyle w:val="Ttulo1"/>
      </w:pPr>
      <w:r w:rsidRPr="001E763A">
        <w:lastRenderedPageBreak/>
        <w:t>Anexo</w:t>
      </w:r>
      <w:r>
        <w:t xml:space="preserve"> 1</w:t>
      </w:r>
    </w:p>
    <w:p w14:paraId="55464BEF" w14:textId="77777777" w:rsidR="00AD0A76" w:rsidRDefault="00AD0A76" w:rsidP="008C2C4B">
      <w:pPr>
        <w:jc w:val="center"/>
        <w:rPr>
          <w:sz w:val="48"/>
          <w:szCs w:val="48"/>
          <w:lang w:val="es-CL"/>
        </w:rPr>
      </w:pPr>
    </w:p>
    <w:p w14:paraId="04DBE745" w14:textId="77777777" w:rsidR="00AD0A76" w:rsidRPr="001E763A" w:rsidRDefault="00AD0A76" w:rsidP="008C2C4B">
      <w:pPr>
        <w:jc w:val="center"/>
        <w:rPr>
          <w:sz w:val="40"/>
          <w:szCs w:val="40"/>
          <w:lang w:val="es-CL"/>
        </w:rPr>
      </w:pPr>
      <w:r w:rsidRPr="001E763A">
        <w:rPr>
          <w:sz w:val="40"/>
          <w:szCs w:val="40"/>
          <w:lang w:val="es-CL"/>
        </w:rPr>
        <w:t>Oferta del Contratista</w:t>
      </w:r>
    </w:p>
    <w:p w14:paraId="0343F492" w14:textId="77777777" w:rsidR="00AD0A76" w:rsidRPr="00DE656A" w:rsidRDefault="00AD0A76" w:rsidP="008C2C4B">
      <w:pPr>
        <w:jc w:val="center"/>
        <w:rPr>
          <w:sz w:val="32"/>
          <w:szCs w:val="32"/>
          <w:lang w:val="es-CL"/>
        </w:rPr>
      </w:pPr>
    </w:p>
    <w:p w14:paraId="610A48D9" w14:textId="3C56BA0E" w:rsidR="00AD0A76" w:rsidRDefault="00AD0A76" w:rsidP="008C2C4B">
      <w:pPr>
        <w:jc w:val="center"/>
        <w:rPr>
          <w:noProof/>
          <w:sz w:val="32"/>
          <w:szCs w:val="32"/>
          <w:lang w:val="es-CL"/>
        </w:rPr>
      </w:pPr>
      <w:r>
        <w:rPr>
          <w:noProof/>
          <w:sz w:val="32"/>
          <w:szCs w:val="32"/>
          <w:lang w:val="es-CL"/>
        </w:rPr>
        <w:t xml:space="preserve">Oferta </w:t>
      </w:r>
      <w:r w:rsidR="000F7FBB" w:rsidRPr="000F7FBB">
        <w:rPr>
          <w:noProof/>
          <w:sz w:val="32"/>
          <w:szCs w:val="32"/>
          <w:lang w:val="es-CL"/>
        </w:rPr>
        <w:t>Oferta Sodexo Servicio NU, de fecha 25 de Mayo de 2017.</w:t>
      </w:r>
    </w:p>
    <w:p w14:paraId="6299956F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3906A3AF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4EC23AAD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0C51F157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3EA45F10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42DFB517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1B3309C0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1009CECA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634ECC29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60FB243F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1DAA7F8C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30EBDE99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63C76B06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74619E0B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5FF8F62B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6D08B84B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02930BF0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5E3D9EDF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7D04C30D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3ABBCC19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5191B705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5E270FC9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09E31FAE" w14:textId="77777777" w:rsidR="00AD0A76" w:rsidRDefault="00AD0A76" w:rsidP="008865A7">
      <w:pPr>
        <w:pStyle w:val="Ttulo1"/>
      </w:pPr>
      <w:r w:rsidRPr="001E763A">
        <w:lastRenderedPageBreak/>
        <w:t>Anexo</w:t>
      </w:r>
      <w:r>
        <w:t xml:space="preserve"> 2</w:t>
      </w:r>
    </w:p>
    <w:p w14:paraId="69430C62" w14:textId="77777777" w:rsidR="00AD0A76" w:rsidRDefault="00AD0A76" w:rsidP="008865A7">
      <w:pPr>
        <w:jc w:val="center"/>
        <w:rPr>
          <w:sz w:val="48"/>
          <w:szCs w:val="48"/>
          <w:lang w:val="es-CL"/>
        </w:rPr>
      </w:pPr>
    </w:p>
    <w:p w14:paraId="4C3EF1F4" w14:textId="77777777" w:rsidR="00AD0A76" w:rsidRPr="003D2759" w:rsidRDefault="00AD0A76" w:rsidP="008865A7">
      <w:pPr>
        <w:jc w:val="center"/>
        <w:rPr>
          <w:sz w:val="32"/>
          <w:szCs w:val="32"/>
          <w:lang w:val="es-CL"/>
        </w:rPr>
      </w:pPr>
      <w:r w:rsidRPr="003A4305">
        <w:rPr>
          <w:noProof/>
          <w:sz w:val="32"/>
          <w:szCs w:val="32"/>
          <w:lang w:val="es-CL"/>
        </w:rPr>
        <w:t>Carta de Compromisos del Contratista</w:t>
      </w:r>
    </w:p>
    <w:p w14:paraId="25D4FC21" w14:textId="77777777" w:rsidR="00AD0A76" w:rsidRPr="00DE656A" w:rsidRDefault="00AD0A76" w:rsidP="008865A7">
      <w:pPr>
        <w:jc w:val="center"/>
        <w:rPr>
          <w:sz w:val="32"/>
          <w:szCs w:val="32"/>
          <w:lang w:val="es-CL"/>
        </w:rPr>
      </w:pPr>
    </w:p>
    <w:p w14:paraId="16BFF55E" w14:textId="0339B199" w:rsidR="000F7FBB" w:rsidRPr="000F7FBB" w:rsidRDefault="000F7FBB" w:rsidP="000F7FBB">
      <w:pPr>
        <w:ind w:right="50"/>
        <w:jc w:val="center"/>
        <w:rPr>
          <w:noProof/>
          <w:sz w:val="32"/>
          <w:szCs w:val="32"/>
          <w:lang w:val="es-CL"/>
        </w:rPr>
      </w:pPr>
      <w:r w:rsidRPr="000F7FBB">
        <w:rPr>
          <w:noProof/>
          <w:sz w:val="32"/>
          <w:szCs w:val="32"/>
          <w:lang w:val="es-CL"/>
        </w:rPr>
        <w:t>OS2017-34 - “SERVICIO ASEO OFICINAS Y CASAS VALLENAR P. NUEVAUNIÓN”:</w:t>
      </w:r>
    </w:p>
    <w:p w14:paraId="76D93356" w14:textId="37496BF9" w:rsidR="00AD0A76" w:rsidRDefault="00AD0A76" w:rsidP="008865A7">
      <w:pPr>
        <w:jc w:val="center"/>
        <w:rPr>
          <w:sz w:val="32"/>
          <w:szCs w:val="32"/>
          <w:lang w:val="es-CL"/>
        </w:rPr>
      </w:pPr>
    </w:p>
    <w:p w14:paraId="059350AC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7F8A95A5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029BDFDE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30E8041E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4FF2BCC8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2E4112E2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117E33DB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31982489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34BE7CA7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0AC0E731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2571F215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1F60DAB6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61B32BBE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31A1F7A2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2DA5D300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4D9C75F9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0666BC89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2E5B768A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05DF4A67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623602B8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4D133A9D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75BC76D8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5A282631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514E0B07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560FA41E" w14:textId="77777777" w:rsidR="00AD0A76" w:rsidRPr="001E763A" w:rsidRDefault="00AD0A76" w:rsidP="008C2C4B">
      <w:pPr>
        <w:jc w:val="center"/>
        <w:rPr>
          <w:sz w:val="32"/>
          <w:szCs w:val="32"/>
          <w:lang w:val="es-CL"/>
        </w:rPr>
      </w:pPr>
    </w:p>
    <w:sectPr w:rsidR="00AD0A76" w:rsidRPr="001E763A" w:rsidSect="00AD0A76">
      <w:headerReference w:type="default" r:id="rId8"/>
      <w:footerReference w:type="default" r:id="rId9"/>
      <w:type w:val="continuous"/>
      <w:pgSz w:w="12242" w:h="15842" w:code="1"/>
      <w:pgMar w:top="1134" w:right="1327" w:bottom="851" w:left="1701" w:header="851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9CE6D9" w14:textId="77777777" w:rsidR="004A56B3" w:rsidRDefault="004A56B3" w:rsidP="00C66ACF">
      <w:r>
        <w:separator/>
      </w:r>
    </w:p>
  </w:endnote>
  <w:endnote w:type="continuationSeparator" w:id="0">
    <w:p w14:paraId="5DD87780" w14:textId="77777777" w:rsidR="004A56B3" w:rsidRDefault="004A56B3" w:rsidP="00C66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Frutiger 45 Light">
    <w:charset w:val="00"/>
    <w:family w:val="auto"/>
    <w:pitch w:val="variable"/>
    <w:sig w:usb0="00000003" w:usb1="00000000" w:usb2="00000000" w:usb3="00000000" w:csb0="00000001" w:csb1="00000000"/>
  </w:font>
  <w:font w:name="Arial Negrita">
    <w:altName w:val="Arial"/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7832B0" w14:textId="78063E2D" w:rsidR="00B65E04" w:rsidRPr="00C32502" w:rsidRDefault="00B65E04" w:rsidP="0085076C">
    <w:pPr>
      <w:pStyle w:val="Piedepgina"/>
      <w:pBdr>
        <w:top w:val="single" w:sz="4" w:space="1" w:color="auto"/>
      </w:pBdr>
      <w:ind w:right="50"/>
      <w:rPr>
        <w:sz w:val="18"/>
        <w:szCs w:val="18"/>
        <w:lang w:val="es-MX"/>
      </w:rPr>
    </w:pPr>
    <w:r>
      <w:rPr>
        <w:sz w:val="18"/>
        <w:szCs w:val="18"/>
        <w:lang w:val="es-MX"/>
      </w:rPr>
      <w:t xml:space="preserve">Contrato N° </w:t>
    </w:r>
    <w:r w:rsidR="00C3729C" w:rsidRPr="00C3729C">
      <w:rPr>
        <w:sz w:val="18"/>
        <w:szCs w:val="18"/>
        <w:lang w:val="es-MX"/>
      </w:rPr>
      <w:t>OS2017-34</w:t>
    </w:r>
    <w:r>
      <w:rPr>
        <w:sz w:val="18"/>
        <w:szCs w:val="18"/>
        <w:lang w:val="es-MX"/>
      </w:rPr>
      <w:tab/>
    </w:r>
    <w:r>
      <w:rPr>
        <w:sz w:val="18"/>
        <w:szCs w:val="18"/>
        <w:lang w:val="es-MX"/>
      </w:rPr>
      <w:tab/>
      <w:t xml:space="preserve">                                                                    </w:t>
    </w:r>
    <w:r w:rsidRPr="00C32502">
      <w:rPr>
        <w:sz w:val="18"/>
        <w:szCs w:val="18"/>
        <w:lang w:val="es-MX"/>
      </w:rPr>
      <w:t xml:space="preserve">Página </w:t>
    </w:r>
    <w:r w:rsidRPr="00C32502">
      <w:rPr>
        <w:sz w:val="18"/>
        <w:szCs w:val="18"/>
        <w:lang w:val="es-MX"/>
      </w:rPr>
      <w:fldChar w:fldCharType="begin"/>
    </w:r>
    <w:r w:rsidRPr="00C32502">
      <w:rPr>
        <w:sz w:val="18"/>
        <w:szCs w:val="18"/>
        <w:lang w:val="es-MX"/>
      </w:rPr>
      <w:instrText xml:space="preserve"> PAGE   \* MERGEFORMAT </w:instrText>
    </w:r>
    <w:r w:rsidRPr="00C32502">
      <w:rPr>
        <w:sz w:val="18"/>
        <w:szCs w:val="18"/>
        <w:lang w:val="es-MX"/>
      </w:rPr>
      <w:fldChar w:fldCharType="separate"/>
    </w:r>
    <w:r w:rsidR="00FF4339">
      <w:rPr>
        <w:noProof/>
        <w:sz w:val="18"/>
        <w:szCs w:val="18"/>
        <w:lang w:val="es-MX"/>
      </w:rPr>
      <w:t>4</w:t>
    </w:r>
    <w:r w:rsidRPr="00C32502">
      <w:rPr>
        <w:sz w:val="18"/>
        <w:szCs w:val="18"/>
        <w:lang w:val="es-MX"/>
      </w:rPr>
      <w:fldChar w:fldCharType="end"/>
    </w:r>
    <w:r w:rsidRPr="00C32502">
      <w:rPr>
        <w:sz w:val="18"/>
        <w:szCs w:val="18"/>
        <w:lang w:val="es-MX"/>
      </w:rPr>
      <w:t xml:space="preserve"> de </w:t>
    </w:r>
    <w:r>
      <w:fldChar w:fldCharType="begin"/>
    </w:r>
    <w:r w:rsidRPr="00F8792E">
      <w:rPr>
        <w:lang w:val="es-CL"/>
      </w:rPr>
      <w:instrText xml:space="preserve"> NUMPAGES   \* MERGEFORMAT </w:instrText>
    </w:r>
    <w:r>
      <w:fldChar w:fldCharType="separate"/>
    </w:r>
    <w:r w:rsidR="00FF4339" w:rsidRPr="00FF4339">
      <w:rPr>
        <w:noProof/>
        <w:sz w:val="18"/>
        <w:szCs w:val="18"/>
        <w:lang w:val="es-MX"/>
      </w:rPr>
      <w:t>8</w:t>
    </w:r>
    <w:r>
      <w:rPr>
        <w:noProof/>
        <w:sz w:val="18"/>
        <w:szCs w:val="18"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D84119" w14:textId="77777777" w:rsidR="004A56B3" w:rsidRDefault="004A56B3" w:rsidP="00C66ACF">
      <w:r>
        <w:separator/>
      </w:r>
    </w:p>
  </w:footnote>
  <w:footnote w:type="continuationSeparator" w:id="0">
    <w:p w14:paraId="746CF1F5" w14:textId="77777777" w:rsidR="004A56B3" w:rsidRDefault="004A56B3" w:rsidP="00C66A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6768EE" w14:textId="77777777" w:rsidR="00B65E04" w:rsidRDefault="00B65E04" w:rsidP="00C66ACF">
    <w:pPr>
      <w:rPr>
        <w:lang w:val="es-CL"/>
      </w:rPr>
    </w:pPr>
    <w:r>
      <w:rPr>
        <w:noProof/>
        <w:color w:val="1F497D"/>
        <w:lang w:val="es-CL" w:eastAsia="es-CL"/>
      </w:rPr>
      <w:drawing>
        <wp:anchor distT="0" distB="0" distL="114300" distR="114300" simplePos="0" relativeHeight="251659264" behindDoc="0" locked="0" layoutInCell="1" allowOverlap="1" wp14:anchorId="03CE659F" wp14:editId="201D383D">
          <wp:simplePos x="0" y="0"/>
          <wp:positionH relativeFrom="margin">
            <wp:posOffset>0</wp:posOffset>
          </wp:positionH>
          <wp:positionV relativeFrom="paragraph">
            <wp:posOffset>-400050</wp:posOffset>
          </wp:positionV>
          <wp:extent cx="1485900" cy="751298"/>
          <wp:effectExtent l="0" t="0" r="0" b="0"/>
          <wp:wrapNone/>
          <wp:docPr id="1" name="Imagen 1" descr="cid:image001.png@01D1BBFA.343965D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id:image001.png@01D1BBFA.343965D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7512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3152E4" w14:textId="77777777" w:rsidR="00B65E04" w:rsidRDefault="00B65E04" w:rsidP="00C66ACF">
    <w:pPr>
      <w:ind w:right="0"/>
      <w:jc w:val="right"/>
    </w:pPr>
  </w:p>
  <w:p w14:paraId="5145EC43" w14:textId="77777777" w:rsidR="00B65E04" w:rsidRDefault="00B65E04" w:rsidP="00C66ACF">
    <w:pPr>
      <w:ind w:right="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200D0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00000002">
      <w:start w:val="1"/>
      <w:numFmt w:val="bullet"/>
      <w:lvlText w:val="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0260C3"/>
    <w:multiLevelType w:val="hybridMultilevel"/>
    <w:tmpl w:val="E8DE4D1A"/>
    <w:lvl w:ilvl="0" w:tplc="340A000F">
      <w:start w:val="1"/>
      <w:numFmt w:val="decimal"/>
      <w:lvlText w:val="%1."/>
      <w:lvlJc w:val="left"/>
      <w:pPr>
        <w:ind w:left="786" w:hanging="360"/>
      </w:pPr>
    </w:lvl>
    <w:lvl w:ilvl="1" w:tplc="340A0019" w:tentative="1">
      <w:start w:val="1"/>
      <w:numFmt w:val="lowerLetter"/>
      <w:lvlText w:val="%2."/>
      <w:lvlJc w:val="left"/>
      <w:pPr>
        <w:ind w:left="1582" w:hanging="360"/>
      </w:pPr>
    </w:lvl>
    <w:lvl w:ilvl="2" w:tplc="340A001B" w:tentative="1">
      <w:start w:val="1"/>
      <w:numFmt w:val="lowerRoman"/>
      <w:lvlText w:val="%3."/>
      <w:lvlJc w:val="right"/>
      <w:pPr>
        <w:ind w:left="2302" w:hanging="180"/>
      </w:pPr>
    </w:lvl>
    <w:lvl w:ilvl="3" w:tplc="340A000F" w:tentative="1">
      <w:start w:val="1"/>
      <w:numFmt w:val="decimal"/>
      <w:lvlText w:val="%4."/>
      <w:lvlJc w:val="left"/>
      <w:pPr>
        <w:ind w:left="3022" w:hanging="360"/>
      </w:pPr>
    </w:lvl>
    <w:lvl w:ilvl="4" w:tplc="340A0019" w:tentative="1">
      <w:start w:val="1"/>
      <w:numFmt w:val="lowerLetter"/>
      <w:lvlText w:val="%5."/>
      <w:lvlJc w:val="left"/>
      <w:pPr>
        <w:ind w:left="3742" w:hanging="360"/>
      </w:pPr>
    </w:lvl>
    <w:lvl w:ilvl="5" w:tplc="340A001B" w:tentative="1">
      <w:start w:val="1"/>
      <w:numFmt w:val="lowerRoman"/>
      <w:lvlText w:val="%6."/>
      <w:lvlJc w:val="right"/>
      <w:pPr>
        <w:ind w:left="4462" w:hanging="180"/>
      </w:pPr>
    </w:lvl>
    <w:lvl w:ilvl="6" w:tplc="340A000F" w:tentative="1">
      <w:start w:val="1"/>
      <w:numFmt w:val="decimal"/>
      <w:lvlText w:val="%7."/>
      <w:lvlJc w:val="left"/>
      <w:pPr>
        <w:ind w:left="5182" w:hanging="360"/>
      </w:pPr>
    </w:lvl>
    <w:lvl w:ilvl="7" w:tplc="340A0019" w:tentative="1">
      <w:start w:val="1"/>
      <w:numFmt w:val="lowerLetter"/>
      <w:lvlText w:val="%8."/>
      <w:lvlJc w:val="left"/>
      <w:pPr>
        <w:ind w:left="5902" w:hanging="360"/>
      </w:pPr>
    </w:lvl>
    <w:lvl w:ilvl="8" w:tplc="34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136372C2"/>
    <w:multiLevelType w:val="hybridMultilevel"/>
    <w:tmpl w:val="86AAC5A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55F0E"/>
    <w:multiLevelType w:val="hybridMultilevel"/>
    <w:tmpl w:val="5ED2F146"/>
    <w:lvl w:ilvl="0" w:tplc="E0885AF2">
      <w:start w:val="1"/>
      <w:numFmt w:val="bullet"/>
      <w:pStyle w:val="BulletTex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9239B"/>
    <w:multiLevelType w:val="multilevel"/>
    <w:tmpl w:val="B172D874"/>
    <w:lvl w:ilvl="0">
      <w:start w:val="1"/>
      <w:numFmt w:val="decimal"/>
      <w:pStyle w:val="Ttulo"/>
      <w:lvlText w:val="BAG-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ttulo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BB46C6B"/>
    <w:multiLevelType w:val="hybridMultilevel"/>
    <w:tmpl w:val="355C5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4E1E34"/>
    <w:multiLevelType w:val="hybridMultilevel"/>
    <w:tmpl w:val="367A66EC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0F">
      <w:start w:val="1"/>
      <w:numFmt w:val="decimal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B7C8E"/>
    <w:multiLevelType w:val="hybridMultilevel"/>
    <w:tmpl w:val="A156E0B2"/>
    <w:lvl w:ilvl="0" w:tplc="6764CED0">
      <w:start w:val="1"/>
      <w:numFmt w:val="decimal"/>
      <w:lvlText w:val="%1)"/>
      <w:lvlJc w:val="left"/>
      <w:pPr>
        <w:ind w:left="1414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9" w:hanging="360"/>
      </w:pPr>
    </w:lvl>
    <w:lvl w:ilvl="2" w:tplc="340A001B" w:tentative="1">
      <w:start w:val="1"/>
      <w:numFmt w:val="lowerRoman"/>
      <w:lvlText w:val="%3."/>
      <w:lvlJc w:val="right"/>
      <w:pPr>
        <w:ind w:left="2509" w:hanging="180"/>
      </w:pPr>
    </w:lvl>
    <w:lvl w:ilvl="3" w:tplc="340A000F" w:tentative="1">
      <w:start w:val="1"/>
      <w:numFmt w:val="decimal"/>
      <w:lvlText w:val="%4."/>
      <w:lvlJc w:val="left"/>
      <w:pPr>
        <w:ind w:left="3229" w:hanging="360"/>
      </w:pPr>
    </w:lvl>
    <w:lvl w:ilvl="4" w:tplc="340A0019" w:tentative="1">
      <w:start w:val="1"/>
      <w:numFmt w:val="lowerLetter"/>
      <w:lvlText w:val="%5."/>
      <w:lvlJc w:val="left"/>
      <w:pPr>
        <w:ind w:left="3949" w:hanging="360"/>
      </w:pPr>
    </w:lvl>
    <w:lvl w:ilvl="5" w:tplc="340A001B" w:tentative="1">
      <w:start w:val="1"/>
      <w:numFmt w:val="lowerRoman"/>
      <w:lvlText w:val="%6."/>
      <w:lvlJc w:val="right"/>
      <w:pPr>
        <w:ind w:left="4669" w:hanging="180"/>
      </w:pPr>
    </w:lvl>
    <w:lvl w:ilvl="6" w:tplc="340A000F" w:tentative="1">
      <w:start w:val="1"/>
      <w:numFmt w:val="decimal"/>
      <w:lvlText w:val="%7."/>
      <w:lvlJc w:val="left"/>
      <w:pPr>
        <w:ind w:left="5389" w:hanging="360"/>
      </w:pPr>
    </w:lvl>
    <w:lvl w:ilvl="7" w:tplc="340A0019" w:tentative="1">
      <w:start w:val="1"/>
      <w:numFmt w:val="lowerLetter"/>
      <w:lvlText w:val="%8."/>
      <w:lvlJc w:val="left"/>
      <w:pPr>
        <w:ind w:left="6109" w:hanging="360"/>
      </w:pPr>
    </w:lvl>
    <w:lvl w:ilvl="8" w:tplc="3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4C43051"/>
    <w:multiLevelType w:val="hybridMultilevel"/>
    <w:tmpl w:val="8C4CD51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206F5D"/>
    <w:multiLevelType w:val="multilevel"/>
    <w:tmpl w:val="CB88AE40"/>
    <w:lvl w:ilvl="0">
      <w:start w:val="1"/>
      <w:numFmt w:val="decimal"/>
      <w:lvlText w:val="%1"/>
      <w:lvlJc w:val="left"/>
      <w:pPr>
        <w:ind w:left="432" w:hanging="432"/>
      </w:pPr>
      <w:rPr>
        <w:lang w:val="es-CL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BA45E9E"/>
    <w:multiLevelType w:val="hybridMultilevel"/>
    <w:tmpl w:val="2CD8BABA"/>
    <w:lvl w:ilvl="0" w:tplc="AAC831C8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B628D3"/>
    <w:multiLevelType w:val="hybridMultilevel"/>
    <w:tmpl w:val="DFA0A606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BB45F5"/>
    <w:multiLevelType w:val="hybridMultilevel"/>
    <w:tmpl w:val="679A1D38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A46637"/>
    <w:multiLevelType w:val="hybridMultilevel"/>
    <w:tmpl w:val="3A70427E"/>
    <w:lvl w:ilvl="0" w:tplc="0C0A0001">
      <w:start w:val="1"/>
      <w:numFmt w:val="bullet"/>
      <w:lvlText w:val=""/>
      <w:lvlJc w:val="left"/>
      <w:pPr>
        <w:ind w:left="21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4" w:hanging="360"/>
      </w:pPr>
      <w:rPr>
        <w:rFonts w:ascii="Wingdings" w:hAnsi="Wingdings" w:hint="default"/>
      </w:rPr>
    </w:lvl>
  </w:abstractNum>
  <w:abstractNum w:abstractNumId="15" w15:restartNumberingAfterBreak="0">
    <w:nsid w:val="411761F9"/>
    <w:multiLevelType w:val="hybridMultilevel"/>
    <w:tmpl w:val="15E0B8C6"/>
    <w:lvl w:ilvl="0" w:tplc="BC64CF58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5F2951"/>
    <w:multiLevelType w:val="hybridMultilevel"/>
    <w:tmpl w:val="6292DB50"/>
    <w:lvl w:ilvl="0" w:tplc="3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AD45DB4"/>
    <w:multiLevelType w:val="hybridMultilevel"/>
    <w:tmpl w:val="2092CCE2"/>
    <w:lvl w:ilvl="0" w:tplc="340A0017">
      <w:start w:val="1"/>
      <w:numFmt w:val="lowerLetter"/>
      <w:lvlText w:val="%1)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E3333C9"/>
    <w:multiLevelType w:val="hybridMultilevel"/>
    <w:tmpl w:val="BF3E2FB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7C0E36"/>
    <w:multiLevelType w:val="hybridMultilevel"/>
    <w:tmpl w:val="A1C6B92C"/>
    <w:lvl w:ilvl="0" w:tplc="340A0001">
      <w:start w:val="1"/>
      <w:numFmt w:val="bullet"/>
      <w:lvlText w:val=""/>
      <w:lvlJc w:val="left"/>
      <w:pPr>
        <w:ind w:left="2141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20" w15:restartNumberingAfterBreak="0">
    <w:nsid w:val="54B97F40"/>
    <w:multiLevelType w:val="singleLevel"/>
    <w:tmpl w:val="340A000B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</w:abstractNum>
  <w:abstractNum w:abstractNumId="21" w15:restartNumberingAfterBreak="0">
    <w:nsid w:val="59EA3628"/>
    <w:multiLevelType w:val="multilevel"/>
    <w:tmpl w:val="9D1CA1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B9527EE"/>
    <w:multiLevelType w:val="hybridMultilevel"/>
    <w:tmpl w:val="1062EE0C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9802B2"/>
    <w:multiLevelType w:val="hybridMultilevel"/>
    <w:tmpl w:val="1C52F40E"/>
    <w:lvl w:ilvl="0" w:tplc="A58EC1EC">
      <w:start w:val="1"/>
      <w:numFmt w:val="lowerRoman"/>
      <w:lvlText w:val="%1)"/>
      <w:lvlJc w:val="left"/>
      <w:pPr>
        <w:ind w:left="1131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91" w:hanging="360"/>
      </w:pPr>
    </w:lvl>
    <w:lvl w:ilvl="2" w:tplc="340A001B" w:tentative="1">
      <w:start w:val="1"/>
      <w:numFmt w:val="lowerRoman"/>
      <w:lvlText w:val="%3."/>
      <w:lvlJc w:val="right"/>
      <w:pPr>
        <w:ind w:left="2211" w:hanging="180"/>
      </w:pPr>
    </w:lvl>
    <w:lvl w:ilvl="3" w:tplc="340A000F" w:tentative="1">
      <w:start w:val="1"/>
      <w:numFmt w:val="decimal"/>
      <w:lvlText w:val="%4."/>
      <w:lvlJc w:val="left"/>
      <w:pPr>
        <w:ind w:left="2931" w:hanging="360"/>
      </w:pPr>
    </w:lvl>
    <w:lvl w:ilvl="4" w:tplc="340A0019" w:tentative="1">
      <w:start w:val="1"/>
      <w:numFmt w:val="lowerLetter"/>
      <w:lvlText w:val="%5."/>
      <w:lvlJc w:val="left"/>
      <w:pPr>
        <w:ind w:left="3651" w:hanging="360"/>
      </w:pPr>
    </w:lvl>
    <w:lvl w:ilvl="5" w:tplc="340A001B" w:tentative="1">
      <w:start w:val="1"/>
      <w:numFmt w:val="lowerRoman"/>
      <w:lvlText w:val="%6."/>
      <w:lvlJc w:val="right"/>
      <w:pPr>
        <w:ind w:left="4371" w:hanging="180"/>
      </w:pPr>
    </w:lvl>
    <w:lvl w:ilvl="6" w:tplc="340A000F" w:tentative="1">
      <w:start w:val="1"/>
      <w:numFmt w:val="decimal"/>
      <w:lvlText w:val="%7."/>
      <w:lvlJc w:val="left"/>
      <w:pPr>
        <w:ind w:left="5091" w:hanging="360"/>
      </w:pPr>
    </w:lvl>
    <w:lvl w:ilvl="7" w:tplc="340A0019" w:tentative="1">
      <w:start w:val="1"/>
      <w:numFmt w:val="lowerLetter"/>
      <w:lvlText w:val="%8."/>
      <w:lvlJc w:val="left"/>
      <w:pPr>
        <w:ind w:left="5811" w:hanging="360"/>
      </w:pPr>
    </w:lvl>
    <w:lvl w:ilvl="8" w:tplc="34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24" w15:restartNumberingAfterBreak="0">
    <w:nsid w:val="635B5964"/>
    <w:multiLevelType w:val="hybridMultilevel"/>
    <w:tmpl w:val="10DE623C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DF41C0"/>
    <w:multiLevelType w:val="hybridMultilevel"/>
    <w:tmpl w:val="5D4E0F42"/>
    <w:lvl w:ilvl="0" w:tplc="5F5E0ED4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EA5523"/>
    <w:multiLevelType w:val="hybridMultilevel"/>
    <w:tmpl w:val="340AB8D8"/>
    <w:lvl w:ilvl="0" w:tplc="79C637C6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7" w15:restartNumberingAfterBreak="0">
    <w:nsid w:val="6ADB32FD"/>
    <w:multiLevelType w:val="hybridMultilevel"/>
    <w:tmpl w:val="9B301B34"/>
    <w:lvl w:ilvl="0" w:tplc="0C0A0001">
      <w:start w:val="1"/>
      <w:numFmt w:val="bullet"/>
      <w:lvlText w:val=""/>
      <w:lvlJc w:val="left"/>
      <w:pPr>
        <w:ind w:left="21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4" w:hanging="360"/>
      </w:pPr>
      <w:rPr>
        <w:rFonts w:ascii="Wingdings" w:hAnsi="Wingdings" w:hint="default"/>
      </w:rPr>
    </w:lvl>
  </w:abstractNum>
  <w:abstractNum w:abstractNumId="28" w15:restartNumberingAfterBreak="0">
    <w:nsid w:val="76BF4E6D"/>
    <w:multiLevelType w:val="hybridMultilevel"/>
    <w:tmpl w:val="E74E5254"/>
    <w:lvl w:ilvl="0" w:tplc="A8487EE0">
      <w:numFmt w:val="bullet"/>
      <w:lvlText w:val="•"/>
      <w:lvlJc w:val="left"/>
      <w:pPr>
        <w:ind w:left="2145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9" w15:restartNumberingAfterBreak="0">
    <w:nsid w:val="76C07DF6"/>
    <w:multiLevelType w:val="hybridMultilevel"/>
    <w:tmpl w:val="14788C1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74434CE"/>
    <w:multiLevelType w:val="hybridMultilevel"/>
    <w:tmpl w:val="E0140B54"/>
    <w:lvl w:ilvl="0" w:tplc="340A0001">
      <w:start w:val="1"/>
      <w:numFmt w:val="bullet"/>
      <w:lvlText w:val=""/>
      <w:lvlJc w:val="left"/>
      <w:pPr>
        <w:ind w:left="2134" w:hanging="360"/>
      </w:pPr>
      <w:rPr>
        <w:rFonts w:ascii="Symbol" w:hAnsi="Symbol" w:hint="default"/>
      </w:rPr>
    </w:lvl>
    <w:lvl w:ilvl="1" w:tplc="3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9"/>
  </w:num>
  <w:num w:numId="3">
    <w:abstractNumId w:val="16"/>
  </w:num>
  <w:num w:numId="4">
    <w:abstractNumId w:val="9"/>
  </w:num>
  <w:num w:numId="5">
    <w:abstractNumId w:val="14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7"/>
  </w:num>
  <w:num w:numId="10">
    <w:abstractNumId w:val="18"/>
  </w:num>
  <w:num w:numId="11">
    <w:abstractNumId w:val="28"/>
  </w:num>
  <w:num w:numId="12">
    <w:abstractNumId w:val="22"/>
  </w:num>
  <w:num w:numId="13">
    <w:abstractNumId w:val="25"/>
  </w:num>
  <w:num w:numId="14">
    <w:abstractNumId w:val="17"/>
  </w:num>
  <w:num w:numId="15">
    <w:abstractNumId w:val="15"/>
  </w:num>
  <w:num w:numId="16">
    <w:abstractNumId w:val="3"/>
  </w:num>
  <w:num w:numId="17">
    <w:abstractNumId w:val="7"/>
  </w:num>
  <w:num w:numId="18">
    <w:abstractNumId w:val="20"/>
  </w:num>
  <w:num w:numId="19">
    <w:abstractNumId w:val="24"/>
  </w:num>
  <w:num w:numId="20">
    <w:abstractNumId w:val="11"/>
  </w:num>
  <w:num w:numId="21">
    <w:abstractNumId w:val="6"/>
  </w:num>
  <w:num w:numId="22">
    <w:abstractNumId w:val="10"/>
  </w:num>
  <w:num w:numId="23">
    <w:abstractNumId w:val="5"/>
  </w:num>
  <w:num w:numId="24">
    <w:abstractNumId w:val="13"/>
  </w:num>
  <w:num w:numId="25">
    <w:abstractNumId w:val="23"/>
  </w:num>
  <w:num w:numId="26">
    <w:abstractNumId w:val="2"/>
  </w:num>
  <w:num w:numId="27">
    <w:abstractNumId w:val="0"/>
  </w:num>
  <w:num w:numId="28">
    <w:abstractNumId w:val="12"/>
  </w:num>
  <w:num w:numId="29">
    <w:abstractNumId w:val="4"/>
  </w:num>
  <w:num w:numId="30">
    <w:abstractNumId w:val="21"/>
  </w:num>
  <w:num w:numId="31">
    <w:abstractNumId w:val="29"/>
  </w:num>
  <w:num w:numId="32">
    <w:abstractNumId w:val="26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FBB"/>
    <w:rsid w:val="00001FDA"/>
    <w:rsid w:val="000034B6"/>
    <w:rsid w:val="000046DA"/>
    <w:rsid w:val="000145E3"/>
    <w:rsid w:val="00023809"/>
    <w:rsid w:val="00024BED"/>
    <w:rsid w:val="00025201"/>
    <w:rsid w:val="00027E44"/>
    <w:rsid w:val="00031E35"/>
    <w:rsid w:val="00033AAF"/>
    <w:rsid w:val="000352AC"/>
    <w:rsid w:val="0003548A"/>
    <w:rsid w:val="0004147F"/>
    <w:rsid w:val="00041950"/>
    <w:rsid w:val="0004286F"/>
    <w:rsid w:val="00043253"/>
    <w:rsid w:val="00045652"/>
    <w:rsid w:val="0005060C"/>
    <w:rsid w:val="00051D5F"/>
    <w:rsid w:val="00056C40"/>
    <w:rsid w:val="00057485"/>
    <w:rsid w:val="0006047D"/>
    <w:rsid w:val="00060E60"/>
    <w:rsid w:val="00064746"/>
    <w:rsid w:val="0008245E"/>
    <w:rsid w:val="00083E0B"/>
    <w:rsid w:val="000847E4"/>
    <w:rsid w:val="00084AF0"/>
    <w:rsid w:val="00087131"/>
    <w:rsid w:val="00090945"/>
    <w:rsid w:val="000916F6"/>
    <w:rsid w:val="00095C65"/>
    <w:rsid w:val="00096BEC"/>
    <w:rsid w:val="000A453B"/>
    <w:rsid w:val="000A5A48"/>
    <w:rsid w:val="000A76E5"/>
    <w:rsid w:val="000B312A"/>
    <w:rsid w:val="000B6760"/>
    <w:rsid w:val="000D1E62"/>
    <w:rsid w:val="000E34C1"/>
    <w:rsid w:val="000E7236"/>
    <w:rsid w:val="000F154C"/>
    <w:rsid w:val="000F77DE"/>
    <w:rsid w:val="000F7DFD"/>
    <w:rsid w:val="000F7FBB"/>
    <w:rsid w:val="00106F8A"/>
    <w:rsid w:val="00117035"/>
    <w:rsid w:val="00124CCF"/>
    <w:rsid w:val="00130BD0"/>
    <w:rsid w:val="001346DA"/>
    <w:rsid w:val="001479A0"/>
    <w:rsid w:val="00151A17"/>
    <w:rsid w:val="001533BA"/>
    <w:rsid w:val="001533D4"/>
    <w:rsid w:val="00153951"/>
    <w:rsid w:val="001615FC"/>
    <w:rsid w:val="00161937"/>
    <w:rsid w:val="001623FF"/>
    <w:rsid w:val="0016299A"/>
    <w:rsid w:val="00165B1D"/>
    <w:rsid w:val="00171EC0"/>
    <w:rsid w:val="00183F94"/>
    <w:rsid w:val="00194B9F"/>
    <w:rsid w:val="001B6B80"/>
    <w:rsid w:val="001C5883"/>
    <w:rsid w:val="001C5BF5"/>
    <w:rsid w:val="001C5D5B"/>
    <w:rsid w:val="001D239F"/>
    <w:rsid w:val="001D38DD"/>
    <w:rsid w:val="001E05F7"/>
    <w:rsid w:val="001E1809"/>
    <w:rsid w:val="001E763A"/>
    <w:rsid w:val="001F2030"/>
    <w:rsid w:val="001F6DAE"/>
    <w:rsid w:val="001F7B7F"/>
    <w:rsid w:val="00202512"/>
    <w:rsid w:val="00203FEE"/>
    <w:rsid w:val="002050EC"/>
    <w:rsid w:val="00207142"/>
    <w:rsid w:val="00213680"/>
    <w:rsid w:val="002160EB"/>
    <w:rsid w:val="00220296"/>
    <w:rsid w:val="002300BE"/>
    <w:rsid w:val="00234326"/>
    <w:rsid w:val="002401BF"/>
    <w:rsid w:val="002432FD"/>
    <w:rsid w:val="002518D7"/>
    <w:rsid w:val="0025572B"/>
    <w:rsid w:val="0026707E"/>
    <w:rsid w:val="002709A5"/>
    <w:rsid w:val="00275D65"/>
    <w:rsid w:val="0028355E"/>
    <w:rsid w:val="00283B73"/>
    <w:rsid w:val="0029525D"/>
    <w:rsid w:val="002978F6"/>
    <w:rsid w:val="00297DAB"/>
    <w:rsid w:val="002A198B"/>
    <w:rsid w:val="002B0000"/>
    <w:rsid w:val="002B0202"/>
    <w:rsid w:val="002B11F4"/>
    <w:rsid w:val="002B207F"/>
    <w:rsid w:val="002B4B13"/>
    <w:rsid w:val="002B6359"/>
    <w:rsid w:val="002C1EBC"/>
    <w:rsid w:val="002D3195"/>
    <w:rsid w:val="002E2013"/>
    <w:rsid w:val="003122B7"/>
    <w:rsid w:val="00333B9E"/>
    <w:rsid w:val="003358FA"/>
    <w:rsid w:val="00355781"/>
    <w:rsid w:val="0035796C"/>
    <w:rsid w:val="00365CAA"/>
    <w:rsid w:val="00367053"/>
    <w:rsid w:val="00372A03"/>
    <w:rsid w:val="00372F64"/>
    <w:rsid w:val="00382202"/>
    <w:rsid w:val="00391877"/>
    <w:rsid w:val="003978C0"/>
    <w:rsid w:val="003A39EC"/>
    <w:rsid w:val="003A586C"/>
    <w:rsid w:val="003A74BD"/>
    <w:rsid w:val="003A786E"/>
    <w:rsid w:val="003B2503"/>
    <w:rsid w:val="003B3248"/>
    <w:rsid w:val="003B3C34"/>
    <w:rsid w:val="003C0349"/>
    <w:rsid w:val="003C08D0"/>
    <w:rsid w:val="003C0C10"/>
    <w:rsid w:val="003C7033"/>
    <w:rsid w:val="003D2759"/>
    <w:rsid w:val="003D30F3"/>
    <w:rsid w:val="003D5451"/>
    <w:rsid w:val="003E3E10"/>
    <w:rsid w:val="003E5751"/>
    <w:rsid w:val="003E5D11"/>
    <w:rsid w:val="003E655B"/>
    <w:rsid w:val="003E7D7C"/>
    <w:rsid w:val="003F377E"/>
    <w:rsid w:val="003F3FD6"/>
    <w:rsid w:val="003F4A7E"/>
    <w:rsid w:val="00417E8A"/>
    <w:rsid w:val="00424C37"/>
    <w:rsid w:val="004340A5"/>
    <w:rsid w:val="00441B7B"/>
    <w:rsid w:val="00444D18"/>
    <w:rsid w:val="00444FDB"/>
    <w:rsid w:val="00456562"/>
    <w:rsid w:val="00471154"/>
    <w:rsid w:val="00482B58"/>
    <w:rsid w:val="00487632"/>
    <w:rsid w:val="0049751A"/>
    <w:rsid w:val="004A1049"/>
    <w:rsid w:val="004A3DCD"/>
    <w:rsid w:val="004A56B3"/>
    <w:rsid w:val="004C0958"/>
    <w:rsid w:val="004C0FF5"/>
    <w:rsid w:val="004C3E3B"/>
    <w:rsid w:val="004D01C0"/>
    <w:rsid w:val="004D2471"/>
    <w:rsid w:val="004D33B3"/>
    <w:rsid w:val="004D3B4E"/>
    <w:rsid w:val="004D507F"/>
    <w:rsid w:val="004D7B96"/>
    <w:rsid w:val="004E20B4"/>
    <w:rsid w:val="0050625B"/>
    <w:rsid w:val="00513239"/>
    <w:rsid w:val="00513524"/>
    <w:rsid w:val="005358A2"/>
    <w:rsid w:val="00543FFE"/>
    <w:rsid w:val="00553BB8"/>
    <w:rsid w:val="00554E68"/>
    <w:rsid w:val="00560212"/>
    <w:rsid w:val="0056533B"/>
    <w:rsid w:val="00566AF1"/>
    <w:rsid w:val="00570FD6"/>
    <w:rsid w:val="00573606"/>
    <w:rsid w:val="00574ABF"/>
    <w:rsid w:val="00585B12"/>
    <w:rsid w:val="00585D1E"/>
    <w:rsid w:val="0059043C"/>
    <w:rsid w:val="005A4987"/>
    <w:rsid w:val="005A6423"/>
    <w:rsid w:val="005B2439"/>
    <w:rsid w:val="005B4AE8"/>
    <w:rsid w:val="005B705D"/>
    <w:rsid w:val="005C1542"/>
    <w:rsid w:val="005C4355"/>
    <w:rsid w:val="005C4FF2"/>
    <w:rsid w:val="005C5E69"/>
    <w:rsid w:val="005C6041"/>
    <w:rsid w:val="005D0596"/>
    <w:rsid w:val="005D0D6E"/>
    <w:rsid w:val="005D57F8"/>
    <w:rsid w:val="005E19B5"/>
    <w:rsid w:val="005E464A"/>
    <w:rsid w:val="005E5290"/>
    <w:rsid w:val="00600EFC"/>
    <w:rsid w:val="0060452B"/>
    <w:rsid w:val="006052D7"/>
    <w:rsid w:val="00614808"/>
    <w:rsid w:val="00614DF3"/>
    <w:rsid w:val="00634F9A"/>
    <w:rsid w:val="006418EE"/>
    <w:rsid w:val="00641C68"/>
    <w:rsid w:val="006618CC"/>
    <w:rsid w:val="006719BF"/>
    <w:rsid w:val="00672FEE"/>
    <w:rsid w:val="00674F28"/>
    <w:rsid w:val="0067546B"/>
    <w:rsid w:val="00682076"/>
    <w:rsid w:val="006843DB"/>
    <w:rsid w:val="00690B0C"/>
    <w:rsid w:val="00690BF8"/>
    <w:rsid w:val="006952E9"/>
    <w:rsid w:val="006977D6"/>
    <w:rsid w:val="006A0599"/>
    <w:rsid w:val="006A3475"/>
    <w:rsid w:val="006A7E31"/>
    <w:rsid w:val="006B2EDB"/>
    <w:rsid w:val="006B48C4"/>
    <w:rsid w:val="006B5698"/>
    <w:rsid w:val="006B73BE"/>
    <w:rsid w:val="006D4FBB"/>
    <w:rsid w:val="006D525A"/>
    <w:rsid w:val="006D7F1D"/>
    <w:rsid w:val="006E39C9"/>
    <w:rsid w:val="006E4971"/>
    <w:rsid w:val="006E5B3E"/>
    <w:rsid w:val="006E5C72"/>
    <w:rsid w:val="006E7C69"/>
    <w:rsid w:val="006F20E1"/>
    <w:rsid w:val="006F684E"/>
    <w:rsid w:val="007013B4"/>
    <w:rsid w:val="007127CC"/>
    <w:rsid w:val="00712AAE"/>
    <w:rsid w:val="0072221C"/>
    <w:rsid w:val="00736EE1"/>
    <w:rsid w:val="00740250"/>
    <w:rsid w:val="00750E24"/>
    <w:rsid w:val="00754631"/>
    <w:rsid w:val="00755B24"/>
    <w:rsid w:val="007578AE"/>
    <w:rsid w:val="007619A2"/>
    <w:rsid w:val="00761ADA"/>
    <w:rsid w:val="007627FC"/>
    <w:rsid w:val="0076736A"/>
    <w:rsid w:val="00770F79"/>
    <w:rsid w:val="00782DBA"/>
    <w:rsid w:val="00795F4D"/>
    <w:rsid w:val="007A4A25"/>
    <w:rsid w:val="007B3953"/>
    <w:rsid w:val="007B4368"/>
    <w:rsid w:val="007B7277"/>
    <w:rsid w:val="007C6253"/>
    <w:rsid w:val="007E1DB8"/>
    <w:rsid w:val="007E451E"/>
    <w:rsid w:val="007F1F6E"/>
    <w:rsid w:val="007F73D4"/>
    <w:rsid w:val="00812545"/>
    <w:rsid w:val="00817C12"/>
    <w:rsid w:val="00823E99"/>
    <w:rsid w:val="00831E2B"/>
    <w:rsid w:val="00833A6A"/>
    <w:rsid w:val="00842E0F"/>
    <w:rsid w:val="0085076C"/>
    <w:rsid w:val="00856A1B"/>
    <w:rsid w:val="00857602"/>
    <w:rsid w:val="008579FC"/>
    <w:rsid w:val="00861FEB"/>
    <w:rsid w:val="008638E4"/>
    <w:rsid w:val="00864713"/>
    <w:rsid w:val="00867871"/>
    <w:rsid w:val="00871FBA"/>
    <w:rsid w:val="0087737A"/>
    <w:rsid w:val="008865A7"/>
    <w:rsid w:val="00886693"/>
    <w:rsid w:val="008876B4"/>
    <w:rsid w:val="0089477C"/>
    <w:rsid w:val="008A045F"/>
    <w:rsid w:val="008A06B2"/>
    <w:rsid w:val="008B4ECF"/>
    <w:rsid w:val="008B571F"/>
    <w:rsid w:val="008B5A07"/>
    <w:rsid w:val="008C2C4B"/>
    <w:rsid w:val="008C75B7"/>
    <w:rsid w:val="008D1E4C"/>
    <w:rsid w:val="008D3D31"/>
    <w:rsid w:val="008D42A4"/>
    <w:rsid w:val="008D532E"/>
    <w:rsid w:val="008E0121"/>
    <w:rsid w:val="008E0ADB"/>
    <w:rsid w:val="008E56A5"/>
    <w:rsid w:val="008E79AB"/>
    <w:rsid w:val="008F0D0A"/>
    <w:rsid w:val="008F48A4"/>
    <w:rsid w:val="008F5324"/>
    <w:rsid w:val="00903DCB"/>
    <w:rsid w:val="009129CD"/>
    <w:rsid w:val="00922FD5"/>
    <w:rsid w:val="00932D3D"/>
    <w:rsid w:val="009345AE"/>
    <w:rsid w:val="00942060"/>
    <w:rsid w:val="009432AC"/>
    <w:rsid w:val="009510FE"/>
    <w:rsid w:val="00963A52"/>
    <w:rsid w:val="009669E7"/>
    <w:rsid w:val="009677E9"/>
    <w:rsid w:val="009736F8"/>
    <w:rsid w:val="009829AD"/>
    <w:rsid w:val="00986D0D"/>
    <w:rsid w:val="0099120F"/>
    <w:rsid w:val="00994669"/>
    <w:rsid w:val="009A1C8E"/>
    <w:rsid w:val="009B558A"/>
    <w:rsid w:val="009C076F"/>
    <w:rsid w:val="009C56E2"/>
    <w:rsid w:val="009D1ACC"/>
    <w:rsid w:val="009D31CE"/>
    <w:rsid w:val="00A01BD9"/>
    <w:rsid w:val="00A1685D"/>
    <w:rsid w:val="00A2108F"/>
    <w:rsid w:val="00A22BDD"/>
    <w:rsid w:val="00A22D00"/>
    <w:rsid w:val="00A2573D"/>
    <w:rsid w:val="00A26806"/>
    <w:rsid w:val="00A337DB"/>
    <w:rsid w:val="00A3608E"/>
    <w:rsid w:val="00A41FD1"/>
    <w:rsid w:val="00A435F6"/>
    <w:rsid w:val="00A462B6"/>
    <w:rsid w:val="00A475C0"/>
    <w:rsid w:val="00A57149"/>
    <w:rsid w:val="00A61FB6"/>
    <w:rsid w:val="00A86563"/>
    <w:rsid w:val="00A927F3"/>
    <w:rsid w:val="00A92F8A"/>
    <w:rsid w:val="00AA385A"/>
    <w:rsid w:val="00AB09CD"/>
    <w:rsid w:val="00AB1922"/>
    <w:rsid w:val="00AC1EF0"/>
    <w:rsid w:val="00AC2923"/>
    <w:rsid w:val="00AD0A76"/>
    <w:rsid w:val="00AD39A7"/>
    <w:rsid w:val="00AD52C6"/>
    <w:rsid w:val="00AE292B"/>
    <w:rsid w:val="00AE6E1F"/>
    <w:rsid w:val="00B027C6"/>
    <w:rsid w:val="00B03C16"/>
    <w:rsid w:val="00B07640"/>
    <w:rsid w:val="00B27E05"/>
    <w:rsid w:val="00B30700"/>
    <w:rsid w:val="00B337E4"/>
    <w:rsid w:val="00B36752"/>
    <w:rsid w:val="00B52785"/>
    <w:rsid w:val="00B567EE"/>
    <w:rsid w:val="00B65E04"/>
    <w:rsid w:val="00B70BC1"/>
    <w:rsid w:val="00B727C5"/>
    <w:rsid w:val="00B731CF"/>
    <w:rsid w:val="00B74A86"/>
    <w:rsid w:val="00B81E5A"/>
    <w:rsid w:val="00B8239A"/>
    <w:rsid w:val="00B86AF3"/>
    <w:rsid w:val="00B917D6"/>
    <w:rsid w:val="00B929D1"/>
    <w:rsid w:val="00B94CC4"/>
    <w:rsid w:val="00B971D4"/>
    <w:rsid w:val="00BA2992"/>
    <w:rsid w:val="00BA4DC2"/>
    <w:rsid w:val="00BA5443"/>
    <w:rsid w:val="00BA6B6C"/>
    <w:rsid w:val="00BB15D7"/>
    <w:rsid w:val="00BB4A1D"/>
    <w:rsid w:val="00BB6E74"/>
    <w:rsid w:val="00BB7874"/>
    <w:rsid w:val="00BC5957"/>
    <w:rsid w:val="00BD1F72"/>
    <w:rsid w:val="00BE06A2"/>
    <w:rsid w:val="00BE25DA"/>
    <w:rsid w:val="00BE6FED"/>
    <w:rsid w:val="00BF2890"/>
    <w:rsid w:val="00BF2B04"/>
    <w:rsid w:val="00BF503F"/>
    <w:rsid w:val="00C0114B"/>
    <w:rsid w:val="00C06374"/>
    <w:rsid w:val="00C06997"/>
    <w:rsid w:val="00C16794"/>
    <w:rsid w:val="00C21F11"/>
    <w:rsid w:val="00C224BE"/>
    <w:rsid w:val="00C22809"/>
    <w:rsid w:val="00C32502"/>
    <w:rsid w:val="00C3729C"/>
    <w:rsid w:val="00C4045F"/>
    <w:rsid w:val="00C415C9"/>
    <w:rsid w:val="00C47CEB"/>
    <w:rsid w:val="00C53417"/>
    <w:rsid w:val="00C540A8"/>
    <w:rsid w:val="00C603DD"/>
    <w:rsid w:val="00C648D9"/>
    <w:rsid w:val="00C66ACF"/>
    <w:rsid w:val="00C82489"/>
    <w:rsid w:val="00C85B33"/>
    <w:rsid w:val="00C903B0"/>
    <w:rsid w:val="00C90EA9"/>
    <w:rsid w:val="00C947B9"/>
    <w:rsid w:val="00C96A78"/>
    <w:rsid w:val="00CA1B04"/>
    <w:rsid w:val="00CA2A0F"/>
    <w:rsid w:val="00CA593E"/>
    <w:rsid w:val="00CB1A09"/>
    <w:rsid w:val="00CC3AD1"/>
    <w:rsid w:val="00CD0E35"/>
    <w:rsid w:val="00CD0F69"/>
    <w:rsid w:val="00CD4A3E"/>
    <w:rsid w:val="00CE0559"/>
    <w:rsid w:val="00CE119D"/>
    <w:rsid w:val="00CE1ED8"/>
    <w:rsid w:val="00CE4031"/>
    <w:rsid w:val="00CF0260"/>
    <w:rsid w:val="00CF499A"/>
    <w:rsid w:val="00D01681"/>
    <w:rsid w:val="00D13ED4"/>
    <w:rsid w:val="00D20205"/>
    <w:rsid w:val="00D247F3"/>
    <w:rsid w:val="00D35202"/>
    <w:rsid w:val="00D53039"/>
    <w:rsid w:val="00D56101"/>
    <w:rsid w:val="00D638AA"/>
    <w:rsid w:val="00D64466"/>
    <w:rsid w:val="00D705B6"/>
    <w:rsid w:val="00D712F4"/>
    <w:rsid w:val="00D71557"/>
    <w:rsid w:val="00D740D0"/>
    <w:rsid w:val="00D75279"/>
    <w:rsid w:val="00D76852"/>
    <w:rsid w:val="00D817ED"/>
    <w:rsid w:val="00D82745"/>
    <w:rsid w:val="00D84644"/>
    <w:rsid w:val="00D84F6E"/>
    <w:rsid w:val="00D90CF2"/>
    <w:rsid w:val="00D93B22"/>
    <w:rsid w:val="00DA398E"/>
    <w:rsid w:val="00DB03B6"/>
    <w:rsid w:val="00DB536F"/>
    <w:rsid w:val="00DC4B22"/>
    <w:rsid w:val="00DC4B9F"/>
    <w:rsid w:val="00DC4E52"/>
    <w:rsid w:val="00DD5624"/>
    <w:rsid w:val="00DE03D7"/>
    <w:rsid w:val="00DE3E2C"/>
    <w:rsid w:val="00DE64AF"/>
    <w:rsid w:val="00DE656A"/>
    <w:rsid w:val="00DF00DF"/>
    <w:rsid w:val="00DF1EBF"/>
    <w:rsid w:val="00DF5E0C"/>
    <w:rsid w:val="00E01896"/>
    <w:rsid w:val="00E06575"/>
    <w:rsid w:val="00E16A58"/>
    <w:rsid w:val="00E3112A"/>
    <w:rsid w:val="00E32122"/>
    <w:rsid w:val="00E341F8"/>
    <w:rsid w:val="00E372BD"/>
    <w:rsid w:val="00E4162C"/>
    <w:rsid w:val="00E45690"/>
    <w:rsid w:val="00E47914"/>
    <w:rsid w:val="00E5128A"/>
    <w:rsid w:val="00E52149"/>
    <w:rsid w:val="00E6657E"/>
    <w:rsid w:val="00E70FB7"/>
    <w:rsid w:val="00E71B5D"/>
    <w:rsid w:val="00E73AEE"/>
    <w:rsid w:val="00E82A4F"/>
    <w:rsid w:val="00E8568A"/>
    <w:rsid w:val="00E87D52"/>
    <w:rsid w:val="00E90FAA"/>
    <w:rsid w:val="00E91C76"/>
    <w:rsid w:val="00E92388"/>
    <w:rsid w:val="00E924B9"/>
    <w:rsid w:val="00E95826"/>
    <w:rsid w:val="00E9659B"/>
    <w:rsid w:val="00EA5577"/>
    <w:rsid w:val="00EB1C41"/>
    <w:rsid w:val="00EB38AF"/>
    <w:rsid w:val="00EB4A0E"/>
    <w:rsid w:val="00EC0943"/>
    <w:rsid w:val="00EC2C38"/>
    <w:rsid w:val="00EC47D1"/>
    <w:rsid w:val="00EE0F8D"/>
    <w:rsid w:val="00EE14B4"/>
    <w:rsid w:val="00EE2352"/>
    <w:rsid w:val="00EE2D6F"/>
    <w:rsid w:val="00EE35C0"/>
    <w:rsid w:val="00EF1981"/>
    <w:rsid w:val="00F0580A"/>
    <w:rsid w:val="00F0614E"/>
    <w:rsid w:val="00F065AA"/>
    <w:rsid w:val="00F065C0"/>
    <w:rsid w:val="00F1482B"/>
    <w:rsid w:val="00F15A6A"/>
    <w:rsid w:val="00F221DE"/>
    <w:rsid w:val="00F23D59"/>
    <w:rsid w:val="00F242E7"/>
    <w:rsid w:val="00F250DE"/>
    <w:rsid w:val="00F27328"/>
    <w:rsid w:val="00F35B68"/>
    <w:rsid w:val="00F40BE3"/>
    <w:rsid w:val="00F421B9"/>
    <w:rsid w:val="00F5178D"/>
    <w:rsid w:val="00F51E1C"/>
    <w:rsid w:val="00F526BD"/>
    <w:rsid w:val="00F566B2"/>
    <w:rsid w:val="00F71CFB"/>
    <w:rsid w:val="00F72D2A"/>
    <w:rsid w:val="00F8792E"/>
    <w:rsid w:val="00F92FE6"/>
    <w:rsid w:val="00F93853"/>
    <w:rsid w:val="00F9620B"/>
    <w:rsid w:val="00FA49C2"/>
    <w:rsid w:val="00FB38F2"/>
    <w:rsid w:val="00FB40E8"/>
    <w:rsid w:val="00FC2338"/>
    <w:rsid w:val="00FC3801"/>
    <w:rsid w:val="00FC3B17"/>
    <w:rsid w:val="00FD68F7"/>
    <w:rsid w:val="00FE0445"/>
    <w:rsid w:val="00FE0BDF"/>
    <w:rsid w:val="00FF1E16"/>
    <w:rsid w:val="00FF327E"/>
    <w:rsid w:val="00FF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CDBDC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s-CL" w:eastAsia="en-US" w:bidi="ar-SA"/>
      </w:rPr>
    </w:rPrDefault>
    <w:pPrDefault>
      <w:pPr>
        <w:ind w:left="709" w:right="403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D5451"/>
    <w:pPr>
      <w:ind w:left="0"/>
    </w:pPr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5C4FF2"/>
    <w:pPr>
      <w:keepNext/>
      <w:pageBreakBefore/>
      <w:ind w:right="0"/>
      <w:jc w:val="center"/>
      <w:outlineLvl w:val="0"/>
    </w:pPr>
    <w:rPr>
      <w:rFonts w:eastAsia="Times New Roman" w:cs="Times New Roman"/>
      <w:b/>
      <w:sz w:val="4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qFormat/>
    <w:rsid w:val="00AD52C6"/>
    <w:pPr>
      <w:keepNext/>
      <w:ind w:right="0"/>
      <w:outlineLvl w:val="1"/>
    </w:pPr>
    <w:rPr>
      <w:rFonts w:ascii="Times New Roman" w:eastAsia="Times New Roman" w:hAnsi="Times New Roman" w:cs="Times New Roman"/>
      <w:szCs w:val="24"/>
      <w:u w:val="single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qFormat/>
    <w:rsid w:val="00AD52C6"/>
    <w:pPr>
      <w:keepNext/>
      <w:ind w:right="0"/>
      <w:outlineLvl w:val="2"/>
    </w:pPr>
    <w:rPr>
      <w:rFonts w:ascii="Times New Roman" w:eastAsia="Times New Roman" w:hAnsi="Times New Roman" w:cs="Times New Roman"/>
      <w:b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qFormat/>
    <w:rsid w:val="001E763A"/>
    <w:pPr>
      <w:keepNext/>
      <w:keepLines/>
      <w:widowControl w:val="0"/>
      <w:autoSpaceDE w:val="0"/>
      <w:autoSpaceDN w:val="0"/>
      <w:adjustRightInd w:val="0"/>
      <w:spacing w:before="200"/>
      <w:ind w:left="864" w:right="0" w:hanging="864"/>
      <w:jc w:val="left"/>
      <w:outlineLvl w:val="3"/>
    </w:pPr>
    <w:rPr>
      <w:rFonts w:ascii="Cambria" w:eastAsia="Times New Roman" w:hAnsi="Cambria" w:cs="Times New Roman"/>
      <w:b/>
      <w:bCs/>
      <w:i/>
      <w:iCs/>
      <w:color w:val="4F81BD"/>
      <w:sz w:val="20"/>
      <w:szCs w:val="20"/>
      <w:lang w:eastAsia="x-none"/>
    </w:rPr>
  </w:style>
  <w:style w:type="paragraph" w:styleId="Ttulo5">
    <w:name w:val="heading 5"/>
    <w:basedOn w:val="Normal"/>
    <w:next w:val="Normal"/>
    <w:link w:val="Ttulo5Car"/>
    <w:uiPriority w:val="9"/>
    <w:qFormat/>
    <w:rsid w:val="001E763A"/>
    <w:pPr>
      <w:keepNext/>
      <w:keepLines/>
      <w:widowControl w:val="0"/>
      <w:autoSpaceDE w:val="0"/>
      <w:autoSpaceDN w:val="0"/>
      <w:adjustRightInd w:val="0"/>
      <w:spacing w:before="200"/>
      <w:ind w:left="1008" w:right="0" w:hanging="1008"/>
      <w:jc w:val="left"/>
      <w:outlineLvl w:val="4"/>
    </w:pPr>
    <w:rPr>
      <w:rFonts w:ascii="Cambria" w:eastAsia="Times New Roman" w:hAnsi="Cambria" w:cs="Times New Roman"/>
      <w:color w:val="243F60"/>
      <w:sz w:val="20"/>
      <w:szCs w:val="20"/>
      <w:lang w:eastAsia="x-none"/>
    </w:rPr>
  </w:style>
  <w:style w:type="paragraph" w:styleId="Ttulo6">
    <w:name w:val="heading 6"/>
    <w:basedOn w:val="Normal"/>
    <w:next w:val="Normal"/>
    <w:link w:val="Ttulo6Car"/>
    <w:uiPriority w:val="9"/>
    <w:qFormat/>
    <w:rsid w:val="001E763A"/>
    <w:pPr>
      <w:keepNext/>
      <w:keepLines/>
      <w:widowControl w:val="0"/>
      <w:autoSpaceDE w:val="0"/>
      <w:autoSpaceDN w:val="0"/>
      <w:adjustRightInd w:val="0"/>
      <w:spacing w:before="200"/>
      <w:ind w:left="1152" w:right="0" w:hanging="1152"/>
      <w:jc w:val="left"/>
      <w:outlineLvl w:val="5"/>
    </w:pPr>
    <w:rPr>
      <w:rFonts w:ascii="Cambria" w:eastAsia="Times New Roman" w:hAnsi="Cambria" w:cs="Times New Roman"/>
      <w:i/>
      <w:iCs/>
      <w:color w:val="243F60"/>
      <w:sz w:val="20"/>
      <w:szCs w:val="20"/>
      <w:lang w:eastAsia="x-none"/>
    </w:rPr>
  </w:style>
  <w:style w:type="paragraph" w:styleId="Ttulo7">
    <w:name w:val="heading 7"/>
    <w:basedOn w:val="Normal"/>
    <w:next w:val="Normal"/>
    <w:link w:val="Ttulo7Car"/>
    <w:uiPriority w:val="9"/>
    <w:qFormat/>
    <w:rsid w:val="001E763A"/>
    <w:pPr>
      <w:keepNext/>
      <w:keepLines/>
      <w:widowControl w:val="0"/>
      <w:autoSpaceDE w:val="0"/>
      <w:autoSpaceDN w:val="0"/>
      <w:adjustRightInd w:val="0"/>
      <w:spacing w:before="200"/>
      <w:ind w:left="1296" w:right="0" w:hanging="1296"/>
      <w:jc w:val="left"/>
      <w:outlineLvl w:val="6"/>
    </w:pPr>
    <w:rPr>
      <w:rFonts w:ascii="Cambria" w:eastAsia="Times New Roman" w:hAnsi="Cambria" w:cs="Times New Roman"/>
      <w:i/>
      <w:iCs/>
      <w:color w:val="404040"/>
      <w:sz w:val="20"/>
      <w:szCs w:val="20"/>
      <w:lang w:eastAsia="x-none"/>
    </w:rPr>
  </w:style>
  <w:style w:type="paragraph" w:styleId="Ttulo8">
    <w:name w:val="heading 8"/>
    <w:basedOn w:val="Normal"/>
    <w:next w:val="Normal"/>
    <w:link w:val="Ttulo8Car"/>
    <w:uiPriority w:val="9"/>
    <w:qFormat/>
    <w:rsid w:val="001E763A"/>
    <w:pPr>
      <w:keepNext/>
      <w:keepLines/>
      <w:widowControl w:val="0"/>
      <w:autoSpaceDE w:val="0"/>
      <w:autoSpaceDN w:val="0"/>
      <w:adjustRightInd w:val="0"/>
      <w:spacing w:before="200"/>
      <w:ind w:left="1440" w:right="0" w:hanging="1440"/>
      <w:jc w:val="left"/>
      <w:outlineLvl w:val="7"/>
    </w:pPr>
    <w:rPr>
      <w:rFonts w:ascii="Cambria" w:eastAsia="Times New Roman" w:hAnsi="Cambria" w:cs="Times New Roman"/>
      <w:color w:val="404040"/>
      <w:sz w:val="20"/>
      <w:szCs w:val="20"/>
      <w:lang w:eastAsia="x-none"/>
    </w:rPr>
  </w:style>
  <w:style w:type="paragraph" w:styleId="Ttulo9">
    <w:name w:val="heading 9"/>
    <w:basedOn w:val="Normal"/>
    <w:next w:val="Normal"/>
    <w:link w:val="Ttulo9Car"/>
    <w:uiPriority w:val="9"/>
    <w:qFormat/>
    <w:rsid w:val="001E763A"/>
    <w:pPr>
      <w:keepNext/>
      <w:keepLines/>
      <w:widowControl w:val="0"/>
      <w:autoSpaceDE w:val="0"/>
      <w:autoSpaceDN w:val="0"/>
      <w:adjustRightInd w:val="0"/>
      <w:spacing w:before="200"/>
      <w:ind w:left="1584" w:right="0" w:hanging="1584"/>
      <w:jc w:val="left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  <w:lang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C6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E7C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7C69"/>
    <w:rPr>
      <w:rFonts w:ascii="Tahoma" w:hAnsi="Tahoma" w:cs="Tahoma"/>
      <w:sz w:val="16"/>
      <w:szCs w:val="16"/>
      <w:lang w:val="en-US"/>
    </w:rPr>
  </w:style>
  <w:style w:type="table" w:styleId="Tablaconcuadrcula">
    <w:name w:val="Table Grid"/>
    <w:basedOn w:val="Tablanormal"/>
    <w:uiPriority w:val="59"/>
    <w:rsid w:val="00795F4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5C4FF2"/>
    <w:rPr>
      <w:rFonts w:eastAsia="Times New Roman" w:cs="Times New Roman"/>
      <w:b/>
      <w:sz w:val="4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D52C6"/>
    <w:rPr>
      <w:rFonts w:ascii="Times New Roman" w:eastAsia="Times New Roman" w:hAnsi="Times New Roman" w:cs="Times New Roman"/>
      <w:szCs w:val="24"/>
      <w:u w:val="single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D52C6"/>
    <w:rPr>
      <w:rFonts w:ascii="Times New Roman" w:eastAsia="Times New Roman" w:hAnsi="Times New Roman" w:cs="Times New Roman"/>
      <w:b/>
      <w:lang w:val="es-ES" w:eastAsia="es-ES"/>
    </w:rPr>
  </w:style>
  <w:style w:type="paragraph" w:styleId="Sangradetextonormal">
    <w:name w:val="Body Text Indent"/>
    <w:basedOn w:val="Normal"/>
    <w:link w:val="SangradetextonormalCar"/>
    <w:rsid w:val="00AD52C6"/>
    <w:pPr>
      <w:ind w:right="0" w:firstLine="1416"/>
    </w:pPr>
    <w:rPr>
      <w:rFonts w:ascii="Frutiger 45 Light" w:eastAsia="Times New Roman" w:hAnsi="Frutiger 45 Light" w:cs="Times New Roman"/>
      <w:sz w:val="24"/>
      <w:szCs w:val="24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AD52C6"/>
    <w:rPr>
      <w:rFonts w:ascii="Frutiger 45 Light" w:eastAsia="Times New Roman" w:hAnsi="Frutiger 45 Light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66AC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66ACF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C66AC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66ACF"/>
    <w:rPr>
      <w:lang w:val="en-US"/>
    </w:rPr>
  </w:style>
  <w:style w:type="character" w:styleId="Hipervnculo">
    <w:name w:val="Hyperlink"/>
    <w:basedOn w:val="Fuentedeprrafopredeter"/>
    <w:uiPriority w:val="99"/>
    <w:unhideWhenUsed/>
    <w:rsid w:val="00BC5957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uiPriority w:val="99"/>
    <w:unhideWhenUsed/>
    <w:rsid w:val="008E79A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E79AB"/>
    <w:rPr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1E763A"/>
    <w:rPr>
      <w:rFonts w:ascii="Cambria" w:eastAsia="Times New Roman" w:hAnsi="Cambria" w:cs="Times New Roman"/>
      <w:b/>
      <w:bCs/>
      <w:i/>
      <w:iCs/>
      <w:color w:val="4F81BD"/>
      <w:sz w:val="20"/>
      <w:szCs w:val="20"/>
      <w:lang w:val="en-US" w:eastAsia="x-none"/>
    </w:rPr>
  </w:style>
  <w:style w:type="character" w:customStyle="1" w:styleId="Ttulo5Car">
    <w:name w:val="Título 5 Car"/>
    <w:basedOn w:val="Fuentedeprrafopredeter"/>
    <w:link w:val="Ttulo5"/>
    <w:uiPriority w:val="9"/>
    <w:rsid w:val="001E763A"/>
    <w:rPr>
      <w:rFonts w:ascii="Cambria" w:eastAsia="Times New Roman" w:hAnsi="Cambria" w:cs="Times New Roman"/>
      <w:color w:val="243F60"/>
      <w:sz w:val="20"/>
      <w:szCs w:val="20"/>
      <w:lang w:val="en-US" w:eastAsia="x-none"/>
    </w:rPr>
  </w:style>
  <w:style w:type="character" w:customStyle="1" w:styleId="Ttulo6Car">
    <w:name w:val="Título 6 Car"/>
    <w:basedOn w:val="Fuentedeprrafopredeter"/>
    <w:link w:val="Ttulo6"/>
    <w:uiPriority w:val="9"/>
    <w:rsid w:val="001E763A"/>
    <w:rPr>
      <w:rFonts w:ascii="Cambria" w:eastAsia="Times New Roman" w:hAnsi="Cambria" w:cs="Times New Roman"/>
      <w:i/>
      <w:iCs/>
      <w:color w:val="243F60"/>
      <w:sz w:val="20"/>
      <w:szCs w:val="20"/>
      <w:lang w:val="en-US" w:eastAsia="x-none"/>
    </w:rPr>
  </w:style>
  <w:style w:type="character" w:customStyle="1" w:styleId="Ttulo7Car">
    <w:name w:val="Título 7 Car"/>
    <w:basedOn w:val="Fuentedeprrafopredeter"/>
    <w:link w:val="Ttulo7"/>
    <w:uiPriority w:val="9"/>
    <w:rsid w:val="001E763A"/>
    <w:rPr>
      <w:rFonts w:ascii="Cambria" w:eastAsia="Times New Roman" w:hAnsi="Cambria" w:cs="Times New Roman"/>
      <w:i/>
      <w:iCs/>
      <w:color w:val="404040"/>
      <w:sz w:val="20"/>
      <w:szCs w:val="20"/>
      <w:lang w:val="en-US" w:eastAsia="x-none"/>
    </w:rPr>
  </w:style>
  <w:style w:type="character" w:customStyle="1" w:styleId="Ttulo8Car">
    <w:name w:val="Título 8 Car"/>
    <w:basedOn w:val="Fuentedeprrafopredeter"/>
    <w:link w:val="Ttulo8"/>
    <w:uiPriority w:val="9"/>
    <w:rsid w:val="001E763A"/>
    <w:rPr>
      <w:rFonts w:ascii="Cambria" w:eastAsia="Times New Roman" w:hAnsi="Cambria" w:cs="Times New Roman"/>
      <w:color w:val="404040"/>
      <w:sz w:val="20"/>
      <w:szCs w:val="20"/>
      <w:lang w:val="en-US" w:eastAsia="x-none"/>
    </w:rPr>
  </w:style>
  <w:style w:type="character" w:customStyle="1" w:styleId="Ttulo9Car">
    <w:name w:val="Título 9 Car"/>
    <w:basedOn w:val="Fuentedeprrafopredeter"/>
    <w:link w:val="Ttulo9"/>
    <w:uiPriority w:val="9"/>
    <w:rsid w:val="001E763A"/>
    <w:rPr>
      <w:rFonts w:ascii="Cambria" w:eastAsia="Times New Roman" w:hAnsi="Cambria" w:cs="Times New Roman"/>
      <w:i/>
      <w:iCs/>
      <w:color w:val="404040"/>
      <w:sz w:val="20"/>
      <w:szCs w:val="20"/>
      <w:lang w:val="en-US" w:eastAsia="x-none"/>
    </w:rPr>
  </w:style>
  <w:style w:type="numbering" w:customStyle="1" w:styleId="Sinlista1">
    <w:name w:val="Sin lista1"/>
    <w:next w:val="Sinlista"/>
    <w:uiPriority w:val="99"/>
    <w:semiHidden/>
    <w:unhideWhenUsed/>
    <w:rsid w:val="001E763A"/>
  </w:style>
  <w:style w:type="character" w:styleId="Textoennegrita">
    <w:name w:val="Strong"/>
    <w:uiPriority w:val="22"/>
    <w:qFormat/>
    <w:rsid w:val="001E763A"/>
    <w:rPr>
      <w:b/>
      <w:bCs/>
    </w:rPr>
  </w:style>
  <w:style w:type="character" w:styleId="Refdecomentario">
    <w:name w:val="annotation reference"/>
    <w:uiPriority w:val="99"/>
    <w:unhideWhenUsed/>
    <w:rsid w:val="001E763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1E763A"/>
    <w:pPr>
      <w:widowControl w:val="0"/>
      <w:autoSpaceDE w:val="0"/>
      <w:autoSpaceDN w:val="0"/>
      <w:adjustRightInd w:val="0"/>
      <w:ind w:right="0"/>
      <w:jc w:val="left"/>
    </w:pPr>
    <w:rPr>
      <w:rFonts w:ascii="Times New Roman" w:eastAsia="Times New Roman" w:hAnsi="Times New Roman" w:cs="Times New Roman"/>
      <w:sz w:val="20"/>
      <w:szCs w:val="20"/>
      <w:lang w:val="en-AU" w:eastAsia="en-AU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1E763A"/>
    <w:rPr>
      <w:rFonts w:ascii="Times New Roman" w:eastAsia="Times New Roman" w:hAnsi="Times New Roman" w:cs="Times New Roman"/>
      <w:sz w:val="20"/>
      <w:szCs w:val="20"/>
      <w:lang w:val="en-AU" w:eastAsia="en-AU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763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763A"/>
    <w:rPr>
      <w:rFonts w:ascii="Times New Roman" w:eastAsia="Times New Roman" w:hAnsi="Times New Roman" w:cs="Times New Roman"/>
      <w:b/>
      <w:bCs/>
      <w:sz w:val="20"/>
      <w:szCs w:val="20"/>
      <w:lang w:val="en-AU" w:eastAsia="en-AU"/>
    </w:rPr>
  </w:style>
  <w:style w:type="paragraph" w:customStyle="1" w:styleId="Comentario">
    <w:name w:val="Comentario"/>
    <w:basedOn w:val="Textocomentario"/>
    <w:link w:val="ComentarioCar"/>
    <w:qFormat/>
    <w:rsid w:val="001E763A"/>
    <w:rPr>
      <w:rFonts w:ascii="Arial" w:hAnsi="Arial"/>
      <w:sz w:val="18"/>
      <w:lang w:val="x-none" w:eastAsia="x-none"/>
    </w:rPr>
  </w:style>
  <w:style w:type="character" w:customStyle="1" w:styleId="ComentarioCar">
    <w:name w:val="Comentario Car"/>
    <w:link w:val="Comentario"/>
    <w:rsid w:val="001E763A"/>
    <w:rPr>
      <w:rFonts w:eastAsia="Times New Roman" w:cs="Times New Roman"/>
      <w:sz w:val="18"/>
      <w:szCs w:val="20"/>
      <w:lang w:val="x-none" w:eastAsia="x-none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1E763A"/>
    <w:pPr>
      <w:ind w:left="0" w:right="0"/>
      <w:jc w:val="left"/>
    </w:pPr>
    <w:rPr>
      <w:rFonts w:ascii="Calibri" w:eastAsia="Calibri" w:hAnsi="Calibri" w:cs="Times New Roman"/>
      <w:sz w:val="20"/>
      <w:szCs w:val="20"/>
      <w:lang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E763A"/>
    <w:pPr>
      <w:autoSpaceDE w:val="0"/>
      <w:autoSpaceDN w:val="0"/>
      <w:adjustRightInd w:val="0"/>
      <w:ind w:left="0" w:right="0"/>
      <w:jc w:val="left"/>
    </w:pPr>
    <w:rPr>
      <w:rFonts w:eastAsia="Calibri"/>
      <w:color w:val="000000"/>
      <w:sz w:val="24"/>
      <w:szCs w:val="24"/>
      <w:lang w:eastAsia="es-CL"/>
    </w:rPr>
  </w:style>
  <w:style w:type="paragraph" w:customStyle="1" w:styleId="estilo">
    <w:name w:val="estilo"/>
    <w:basedOn w:val="Normal"/>
    <w:rsid w:val="001E763A"/>
    <w:pPr>
      <w:spacing w:before="100" w:beforeAutospacing="1" w:after="100" w:afterAutospacing="1"/>
      <w:ind w:right="0"/>
      <w:jc w:val="left"/>
    </w:pPr>
    <w:rPr>
      <w:rFonts w:ascii="Times New Roman" w:eastAsia="Calibri" w:hAnsi="Times New Roman" w:cs="Times New Roman"/>
      <w:sz w:val="24"/>
      <w:szCs w:val="24"/>
      <w:lang w:val="es-CL" w:eastAsia="es-CL"/>
    </w:rPr>
  </w:style>
  <w:style w:type="paragraph" w:styleId="Ttulo">
    <w:name w:val="Title"/>
    <w:basedOn w:val="Normal"/>
    <w:link w:val="TtuloCar"/>
    <w:uiPriority w:val="10"/>
    <w:qFormat/>
    <w:rsid w:val="001E763A"/>
    <w:pPr>
      <w:numPr>
        <w:numId w:val="23"/>
      </w:numPr>
      <w:spacing w:before="120" w:after="120"/>
      <w:ind w:right="0"/>
      <w:contextualSpacing/>
    </w:pPr>
    <w:rPr>
      <w:rFonts w:ascii="Arial Negrita" w:eastAsia="Times New Roman" w:hAnsi="Arial Negrita" w:cs="Times New Roman"/>
      <w:b/>
      <w:spacing w:val="5"/>
      <w:kern w:val="28"/>
      <w:szCs w:val="52"/>
      <w:lang w:val="es-CL"/>
    </w:rPr>
  </w:style>
  <w:style w:type="character" w:customStyle="1" w:styleId="TtuloCar">
    <w:name w:val="Título Car"/>
    <w:basedOn w:val="Fuentedeprrafopredeter"/>
    <w:link w:val="Ttulo"/>
    <w:uiPriority w:val="10"/>
    <w:rsid w:val="001E763A"/>
    <w:rPr>
      <w:rFonts w:ascii="Arial Negrita" w:eastAsia="Times New Roman" w:hAnsi="Arial Negrita" w:cs="Times New Roman"/>
      <w:b/>
      <w:spacing w:val="5"/>
      <w:kern w:val="28"/>
      <w:szCs w:val="52"/>
    </w:rPr>
  </w:style>
  <w:style w:type="paragraph" w:styleId="Subttulo">
    <w:name w:val="Subtitle"/>
    <w:basedOn w:val="Ttulo"/>
    <w:link w:val="SubttuloCar"/>
    <w:uiPriority w:val="11"/>
    <w:qFormat/>
    <w:rsid w:val="001E763A"/>
    <w:pPr>
      <w:numPr>
        <w:ilvl w:val="1"/>
      </w:numPr>
      <w:autoSpaceDE w:val="0"/>
      <w:autoSpaceDN w:val="0"/>
      <w:adjustRightInd w:val="0"/>
      <w:spacing w:before="0" w:after="0"/>
    </w:pPr>
  </w:style>
  <w:style w:type="character" w:customStyle="1" w:styleId="SubttuloCar">
    <w:name w:val="Subtítulo Car"/>
    <w:basedOn w:val="Fuentedeprrafopredeter"/>
    <w:link w:val="Subttulo"/>
    <w:uiPriority w:val="11"/>
    <w:rsid w:val="001E763A"/>
    <w:rPr>
      <w:rFonts w:ascii="Arial Negrita" w:eastAsia="Times New Roman" w:hAnsi="Arial Negrita" w:cs="Times New Roman"/>
      <w:b/>
      <w:spacing w:val="5"/>
      <w:kern w:val="28"/>
      <w:szCs w:val="52"/>
    </w:rPr>
  </w:style>
  <w:style w:type="paragraph" w:styleId="TDC1">
    <w:name w:val="toc 1"/>
    <w:basedOn w:val="Normal"/>
    <w:next w:val="Normal"/>
    <w:autoRedefine/>
    <w:uiPriority w:val="39"/>
    <w:unhideWhenUsed/>
    <w:rsid w:val="001E763A"/>
    <w:pPr>
      <w:widowControl w:val="0"/>
      <w:autoSpaceDE w:val="0"/>
      <w:autoSpaceDN w:val="0"/>
      <w:adjustRightInd w:val="0"/>
      <w:ind w:right="0"/>
      <w:jc w:val="left"/>
    </w:pPr>
    <w:rPr>
      <w:rFonts w:ascii="Calibri" w:eastAsia="Calibri" w:hAnsi="Calibri" w:cs="Times New Roman"/>
      <w:sz w:val="20"/>
      <w:szCs w:val="20"/>
      <w:lang w:val="es-CL" w:eastAsia="es-CL"/>
    </w:rPr>
  </w:style>
  <w:style w:type="paragraph" w:styleId="TDC2">
    <w:name w:val="toc 2"/>
    <w:basedOn w:val="Normal"/>
    <w:next w:val="Normal"/>
    <w:autoRedefine/>
    <w:uiPriority w:val="39"/>
    <w:unhideWhenUsed/>
    <w:rsid w:val="001E763A"/>
    <w:pPr>
      <w:widowControl w:val="0"/>
      <w:autoSpaceDE w:val="0"/>
      <w:autoSpaceDN w:val="0"/>
      <w:adjustRightInd w:val="0"/>
      <w:ind w:left="200" w:right="0"/>
      <w:jc w:val="left"/>
    </w:pPr>
    <w:rPr>
      <w:rFonts w:ascii="Calibri" w:eastAsia="Calibri" w:hAnsi="Calibri" w:cs="Times New Roman"/>
      <w:sz w:val="20"/>
      <w:szCs w:val="20"/>
      <w:lang w:val="es-CL" w:eastAsia="es-CL"/>
    </w:rPr>
  </w:style>
  <w:style w:type="character" w:styleId="Hipervnculovisitado">
    <w:name w:val="FollowedHyperlink"/>
    <w:uiPriority w:val="99"/>
    <w:semiHidden/>
    <w:unhideWhenUsed/>
    <w:rsid w:val="001E763A"/>
    <w:rPr>
      <w:color w:val="954F72"/>
      <w:u w:val="single"/>
    </w:rPr>
  </w:style>
  <w:style w:type="paragraph" w:customStyle="1" w:styleId="xl188">
    <w:name w:val="xl188"/>
    <w:basedOn w:val="Normal"/>
    <w:rsid w:val="002050EC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 w:firstLineChars="100" w:firstLine="10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189">
    <w:name w:val="xl189"/>
    <w:basedOn w:val="Normal"/>
    <w:rsid w:val="002050EC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190">
    <w:name w:val="xl190"/>
    <w:basedOn w:val="Normal"/>
    <w:rsid w:val="002050EC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191">
    <w:name w:val="xl191"/>
    <w:basedOn w:val="Normal"/>
    <w:rsid w:val="002050EC"/>
    <w:pPr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192">
    <w:name w:val="xl192"/>
    <w:basedOn w:val="Normal"/>
    <w:rsid w:val="002050EC"/>
    <w:pPr>
      <w:spacing w:before="100" w:beforeAutospacing="1" w:after="100" w:afterAutospacing="1"/>
      <w:ind w:right="0"/>
      <w:jc w:val="center"/>
    </w:pPr>
    <w:rPr>
      <w:rFonts w:eastAsia="Times New Roman"/>
      <w:sz w:val="20"/>
      <w:szCs w:val="20"/>
      <w:lang w:val="es-CL" w:eastAsia="es-CL"/>
    </w:rPr>
  </w:style>
  <w:style w:type="paragraph" w:customStyle="1" w:styleId="xl193">
    <w:name w:val="xl193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ind w:right="0"/>
      <w:jc w:val="left"/>
      <w:textAlignment w:val="center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194">
    <w:name w:val="xl194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/>
      <w:ind w:right="0"/>
      <w:jc w:val="left"/>
      <w:textAlignment w:val="center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195">
    <w:name w:val="xl195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ind w:right="0"/>
      <w:jc w:val="center"/>
      <w:textAlignment w:val="center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196">
    <w:name w:val="xl196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ind w:right="0"/>
      <w:jc w:val="center"/>
      <w:textAlignment w:val="center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197">
    <w:name w:val="xl197"/>
    <w:basedOn w:val="Normal"/>
    <w:rsid w:val="002050EC"/>
    <w:pPr>
      <w:pBdr>
        <w:bottom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198">
    <w:name w:val="xl198"/>
    <w:basedOn w:val="Normal"/>
    <w:rsid w:val="002050EC"/>
    <w:pPr>
      <w:pBdr>
        <w:bottom w:val="single" w:sz="4" w:space="0" w:color="auto"/>
      </w:pBdr>
      <w:spacing w:before="100" w:beforeAutospacing="1" w:after="100" w:afterAutospacing="1"/>
      <w:ind w:right="0"/>
      <w:jc w:val="left"/>
    </w:pPr>
    <w:rPr>
      <w:rFonts w:ascii="Trebuchet MS" w:eastAsia="Times New Roman" w:hAnsi="Trebuchet MS" w:cs="Times New Roman"/>
      <w:sz w:val="24"/>
      <w:szCs w:val="24"/>
      <w:lang w:val="es-CL" w:eastAsia="es-CL"/>
    </w:rPr>
  </w:style>
  <w:style w:type="paragraph" w:customStyle="1" w:styleId="xl199">
    <w:name w:val="xl199"/>
    <w:basedOn w:val="Normal"/>
    <w:rsid w:val="002050EC"/>
    <w:pPr>
      <w:pBdr>
        <w:bottom w:val="single" w:sz="4" w:space="0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00">
    <w:name w:val="xl200"/>
    <w:basedOn w:val="Normal"/>
    <w:rsid w:val="002050EC"/>
    <w:pPr>
      <w:pBdr>
        <w:bottom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01">
    <w:name w:val="xl201"/>
    <w:basedOn w:val="Normal"/>
    <w:rsid w:val="002050EC"/>
    <w:pPr>
      <w:pBdr>
        <w:bottom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02">
    <w:name w:val="xl202"/>
    <w:basedOn w:val="Normal"/>
    <w:rsid w:val="002050EC"/>
    <w:pPr>
      <w:pBdr>
        <w:bottom w:val="single" w:sz="4" w:space="0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03">
    <w:name w:val="xl203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ind w:right="0"/>
      <w:jc w:val="center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04">
    <w:name w:val="xl204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ind w:right="0"/>
      <w:jc w:val="left"/>
    </w:pPr>
    <w:rPr>
      <w:rFonts w:ascii="Trebuchet MS" w:eastAsia="Times New Roman" w:hAnsi="Trebuchet MS" w:cs="Times New Roman"/>
      <w:b/>
      <w:bCs/>
      <w:sz w:val="24"/>
      <w:szCs w:val="24"/>
      <w:lang w:val="es-CL" w:eastAsia="es-CL"/>
    </w:rPr>
  </w:style>
  <w:style w:type="paragraph" w:customStyle="1" w:styleId="xl205">
    <w:name w:val="xl205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7" w:color="auto"/>
      </w:pBdr>
      <w:shd w:val="clear" w:color="000000" w:fill="B8CCE4"/>
      <w:spacing w:before="100" w:beforeAutospacing="1" w:after="100" w:afterAutospacing="1"/>
      <w:ind w:right="0" w:firstLineChars="100" w:firstLine="10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06">
    <w:name w:val="xl206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ind w:right="0"/>
      <w:jc w:val="center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07">
    <w:name w:val="xl207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ind w:right="0"/>
      <w:jc w:val="lef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08">
    <w:name w:val="xl208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B8CCE4"/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09">
    <w:name w:val="xl209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B8CCE4"/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10">
    <w:name w:val="xl210"/>
    <w:basedOn w:val="Normal"/>
    <w:rsid w:val="002050EC"/>
    <w:pPr>
      <w:pBdr>
        <w:top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11">
    <w:name w:val="xl211"/>
    <w:basedOn w:val="Normal"/>
    <w:rsid w:val="002050EC"/>
    <w:pPr>
      <w:pBdr>
        <w:top w:val="single" w:sz="4" w:space="0" w:color="auto"/>
      </w:pBdr>
      <w:spacing w:before="100" w:beforeAutospacing="1" w:after="100" w:afterAutospacing="1"/>
      <w:ind w:right="0"/>
      <w:jc w:val="left"/>
    </w:pPr>
    <w:rPr>
      <w:rFonts w:ascii="Trebuchet MS" w:eastAsia="Times New Roman" w:hAnsi="Trebuchet MS" w:cs="Times New Roman"/>
      <w:b/>
      <w:bCs/>
      <w:sz w:val="24"/>
      <w:szCs w:val="24"/>
      <w:lang w:val="es-CL" w:eastAsia="es-CL"/>
    </w:rPr>
  </w:style>
  <w:style w:type="paragraph" w:customStyle="1" w:styleId="xl212">
    <w:name w:val="xl212"/>
    <w:basedOn w:val="Normal"/>
    <w:rsid w:val="002050EC"/>
    <w:pPr>
      <w:pBdr>
        <w:top w:val="single" w:sz="4" w:space="0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13">
    <w:name w:val="xl213"/>
    <w:basedOn w:val="Normal"/>
    <w:rsid w:val="002050EC"/>
    <w:pPr>
      <w:pBdr>
        <w:top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14">
    <w:name w:val="xl214"/>
    <w:basedOn w:val="Normal"/>
    <w:rsid w:val="002050EC"/>
    <w:pPr>
      <w:pBdr>
        <w:top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15">
    <w:name w:val="xl215"/>
    <w:basedOn w:val="Normal"/>
    <w:rsid w:val="002050EC"/>
    <w:pPr>
      <w:pBdr>
        <w:top w:val="single" w:sz="4" w:space="0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16">
    <w:name w:val="xl216"/>
    <w:basedOn w:val="Normal"/>
    <w:rsid w:val="002050EC"/>
    <w:pPr>
      <w:pBdr>
        <w:top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17">
    <w:name w:val="xl217"/>
    <w:basedOn w:val="Normal"/>
    <w:rsid w:val="002050EC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 w:firstLineChars="100" w:firstLine="100"/>
      <w:jc w:val="lef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18">
    <w:name w:val="xl218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19">
    <w:name w:val="xl219"/>
    <w:basedOn w:val="Normal"/>
    <w:rsid w:val="002050E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20">
    <w:name w:val="xl220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21">
    <w:name w:val="xl221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22">
    <w:name w:val="xl222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7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23">
    <w:name w:val="xl223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Arial Narrow" w:eastAsia="Times New Roman" w:hAnsi="Arial Narrow" w:cs="Times New Roman"/>
      <w:sz w:val="20"/>
      <w:szCs w:val="20"/>
      <w:lang w:val="es-CL" w:eastAsia="es-CL"/>
    </w:rPr>
  </w:style>
  <w:style w:type="paragraph" w:customStyle="1" w:styleId="xl224">
    <w:name w:val="xl224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Arial Narrow" w:eastAsia="Times New Roman" w:hAnsi="Arial Narrow" w:cs="Times New Roman"/>
      <w:sz w:val="20"/>
      <w:szCs w:val="20"/>
      <w:lang w:val="es-CL" w:eastAsia="es-CL"/>
    </w:rPr>
  </w:style>
  <w:style w:type="paragraph" w:customStyle="1" w:styleId="xl225">
    <w:name w:val="xl225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7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26">
    <w:name w:val="xl226"/>
    <w:basedOn w:val="Normal"/>
    <w:rsid w:val="002050E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227">
    <w:name w:val="xl227"/>
    <w:basedOn w:val="Normal"/>
    <w:rsid w:val="002050E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28">
    <w:name w:val="xl228"/>
    <w:basedOn w:val="Normal"/>
    <w:rsid w:val="002050E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29">
    <w:name w:val="xl229"/>
    <w:basedOn w:val="Normal"/>
    <w:rsid w:val="002050E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30">
    <w:name w:val="xl230"/>
    <w:basedOn w:val="Normal"/>
    <w:rsid w:val="002050E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31">
    <w:name w:val="xl231"/>
    <w:basedOn w:val="Normal"/>
    <w:rsid w:val="002050E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32">
    <w:name w:val="xl232"/>
    <w:basedOn w:val="Normal"/>
    <w:rsid w:val="002050EC"/>
    <w:pPr>
      <w:spacing w:before="100" w:beforeAutospacing="1" w:after="100" w:afterAutospacing="1"/>
      <w:ind w:right="0"/>
      <w:jc w:val="lef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33">
    <w:name w:val="xl233"/>
    <w:basedOn w:val="Normal"/>
    <w:rsid w:val="002050EC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ind w:right="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34">
    <w:name w:val="xl234"/>
    <w:basedOn w:val="Normal"/>
    <w:rsid w:val="002050EC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35">
    <w:name w:val="xl235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B8CCE4"/>
      <w:spacing w:before="100" w:beforeAutospacing="1" w:after="100" w:afterAutospacing="1"/>
      <w:ind w:right="0"/>
      <w:jc w:val="lef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36">
    <w:name w:val="xl236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B8CCE4"/>
      <w:spacing w:before="100" w:beforeAutospacing="1" w:after="100" w:afterAutospacing="1"/>
      <w:ind w:right="0" w:firstLineChars="100" w:firstLine="10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37">
    <w:name w:val="xl237"/>
    <w:basedOn w:val="Normal"/>
    <w:rsid w:val="002050E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right="0"/>
      <w:jc w:val="left"/>
    </w:pPr>
    <w:rPr>
      <w:rFonts w:ascii="Trebuchet MS" w:eastAsia="Times New Roman" w:hAnsi="Trebuchet MS" w:cs="Times New Roman"/>
      <w:sz w:val="24"/>
      <w:szCs w:val="24"/>
      <w:lang w:val="es-CL" w:eastAsia="es-CL"/>
    </w:rPr>
  </w:style>
  <w:style w:type="paragraph" w:customStyle="1" w:styleId="xl238">
    <w:name w:val="xl238"/>
    <w:basedOn w:val="Normal"/>
    <w:rsid w:val="002050E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39">
    <w:name w:val="xl239"/>
    <w:basedOn w:val="Normal"/>
    <w:rsid w:val="002050E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40">
    <w:name w:val="xl240"/>
    <w:basedOn w:val="Normal"/>
    <w:rsid w:val="002050EC"/>
    <w:pP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41">
    <w:name w:val="xl241"/>
    <w:basedOn w:val="Normal"/>
    <w:rsid w:val="002050EC"/>
    <w:pP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42">
    <w:name w:val="xl242"/>
    <w:basedOn w:val="Normal"/>
    <w:rsid w:val="002050EC"/>
    <w:pP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43">
    <w:name w:val="xl243"/>
    <w:basedOn w:val="Normal"/>
    <w:rsid w:val="002050EC"/>
    <w:pP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44">
    <w:name w:val="xl244"/>
    <w:basedOn w:val="Normal"/>
    <w:rsid w:val="002050EC"/>
    <w:pP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45">
    <w:name w:val="xl245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46">
    <w:name w:val="xl246"/>
    <w:basedOn w:val="Normal"/>
    <w:rsid w:val="002050EC"/>
    <w:pP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47">
    <w:name w:val="xl247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48">
    <w:name w:val="xl248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Arial Narrow" w:eastAsia="Times New Roman" w:hAnsi="Arial Narrow" w:cs="Times New Roman"/>
      <w:sz w:val="20"/>
      <w:szCs w:val="20"/>
      <w:lang w:val="es-CL" w:eastAsia="es-CL"/>
    </w:rPr>
  </w:style>
  <w:style w:type="paragraph" w:customStyle="1" w:styleId="xl249">
    <w:name w:val="xl249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7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50">
    <w:name w:val="xl250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51">
    <w:name w:val="xl251"/>
    <w:basedOn w:val="Normal"/>
    <w:rsid w:val="002050EC"/>
    <w:pPr>
      <w:shd w:val="clear" w:color="000000" w:fill="E6B8B7"/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252">
    <w:name w:val="xl252"/>
    <w:basedOn w:val="Normal"/>
    <w:rsid w:val="002050EC"/>
    <w:pPr>
      <w:shd w:val="clear" w:color="000000" w:fill="00B0F0"/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253">
    <w:name w:val="xl253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es-CL" w:eastAsia="es-CL"/>
    </w:rPr>
  </w:style>
  <w:style w:type="paragraph" w:customStyle="1" w:styleId="xl254">
    <w:name w:val="xl254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Arial Narrow" w:eastAsia="Times New Roman" w:hAnsi="Arial Narrow" w:cs="Times New Roman"/>
      <w:sz w:val="20"/>
      <w:szCs w:val="20"/>
      <w:lang w:val="es-CL" w:eastAsia="es-CL"/>
    </w:rPr>
  </w:style>
  <w:style w:type="paragraph" w:customStyle="1" w:styleId="xl255">
    <w:name w:val="xl255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Arial Narrow" w:eastAsia="Times New Roman" w:hAnsi="Arial Narrow" w:cs="Times New Roman"/>
      <w:sz w:val="20"/>
      <w:szCs w:val="20"/>
      <w:lang w:val="es-CL" w:eastAsia="es-CL"/>
    </w:rPr>
  </w:style>
  <w:style w:type="paragraph" w:customStyle="1" w:styleId="xl256">
    <w:name w:val="xl256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57">
    <w:name w:val="xl257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58">
    <w:name w:val="xl258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59">
    <w:name w:val="xl259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60">
    <w:name w:val="xl260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61">
    <w:name w:val="xl261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62">
    <w:name w:val="xl262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63">
    <w:name w:val="xl263"/>
    <w:basedOn w:val="Normal"/>
    <w:rsid w:val="002050EC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 w:firstLineChars="100" w:firstLine="100"/>
      <w:jc w:val="left"/>
      <w:textAlignment w:val="top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64">
    <w:name w:val="xl264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7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65">
    <w:name w:val="xl265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66">
    <w:name w:val="xl266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7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67">
    <w:name w:val="xl267"/>
    <w:basedOn w:val="Normal"/>
    <w:rsid w:val="002050EC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 w:firstLineChars="100" w:firstLine="10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268">
    <w:name w:val="xl268"/>
    <w:basedOn w:val="Normal"/>
    <w:rsid w:val="002050EC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 w:firstLineChars="100" w:firstLine="100"/>
      <w:jc w:val="lef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69">
    <w:name w:val="xl269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70">
    <w:name w:val="xl270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Arial Narrow" w:eastAsia="Times New Roman" w:hAnsi="Arial Narrow" w:cs="Times New Roman"/>
      <w:sz w:val="20"/>
      <w:szCs w:val="20"/>
      <w:lang w:val="es-CL" w:eastAsia="es-CL"/>
    </w:rPr>
  </w:style>
  <w:style w:type="paragraph" w:customStyle="1" w:styleId="xl271">
    <w:name w:val="xl271"/>
    <w:basedOn w:val="Normal"/>
    <w:rsid w:val="002050EC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 w:firstLineChars="100" w:firstLine="100"/>
      <w:jc w:val="left"/>
    </w:pPr>
    <w:rPr>
      <w:rFonts w:ascii="Times New Roman" w:eastAsia="Times New Roman" w:hAnsi="Times New Roman" w:cs="Times New Roman"/>
      <w:sz w:val="24"/>
      <w:szCs w:val="24"/>
      <w:lang w:val="es-CL" w:eastAsia="es-CL"/>
    </w:rPr>
  </w:style>
  <w:style w:type="paragraph" w:customStyle="1" w:styleId="xl272">
    <w:name w:val="xl272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  <w:textAlignment w:val="top"/>
    </w:pPr>
    <w:rPr>
      <w:rFonts w:ascii="Arial Narrow" w:eastAsia="Times New Roman" w:hAnsi="Arial Narrow" w:cs="Times New Roman"/>
      <w:b/>
      <w:bCs/>
      <w:sz w:val="20"/>
      <w:szCs w:val="20"/>
      <w:lang w:val="es-CL" w:eastAsia="es-CL"/>
    </w:rPr>
  </w:style>
  <w:style w:type="paragraph" w:customStyle="1" w:styleId="xl273">
    <w:name w:val="xl273"/>
    <w:basedOn w:val="Normal"/>
    <w:rsid w:val="002050EC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274">
    <w:name w:val="xl274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7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75">
    <w:name w:val="xl275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76">
    <w:name w:val="xl276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77">
    <w:name w:val="xl277"/>
    <w:basedOn w:val="Normal"/>
    <w:rsid w:val="002050EC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 w:firstLineChars="100" w:firstLine="100"/>
      <w:jc w:val="left"/>
      <w:textAlignment w:val="top"/>
    </w:pPr>
    <w:rPr>
      <w:rFonts w:ascii="Arial Narrow" w:eastAsia="Times New Roman" w:hAnsi="Arial Narrow" w:cs="Times New Roman"/>
      <w:b/>
      <w:bCs/>
      <w:sz w:val="20"/>
      <w:szCs w:val="20"/>
      <w:lang w:val="es-CL" w:eastAsia="es-CL"/>
    </w:rPr>
  </w:style>
  <w:style w:type="paragraph" w:customStyle="1" w:styleId="xl278">
    <w:name w:val="xl278"/>
    <w:basedOn w:val="Normal"/>
    <w:rsid w:val="002050EC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79">
    <w:name w:val="xl279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280">
    <w:name w:val="xl280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0"/>
      <w:szCs w:val="20"/>
      <w:lang w:val="es-CL" w:eastAsia="es-CL"/>
    </w:rPr>
  </w:style>
  <w:style w:type="paragraph" w:customStyle="1" w:styleId="xl281">
    <w:name w:val="xl281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282">
    <w:name w:val="xl282"/>
    <w:basedOn w:val="Normal"/>
    <w:rsid w:val="002050EC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283">
    <w:name w:val="xl283"/>
    <w:basedOn w:val="Normal"/>
    <w:rsid w:val="002050E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right="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84">
    <w:name w:val="xl284"/>
    <w:basedOn w:val="Normal"/>
    <w:rsid w:val="002050EC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85">
    <w:name w:val="xl285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Arial Narrow" w:eastAsia="Times New Roman" w:hAnsi="Arial Narrow" w:cs="Times New Roman"/>
      <w:b/>
      <w:bCs/>
      <w:sz w:val="20"/>
      <w:szCs w:val="20"/>
      <w:lang w:val="es-CL" w:eastAsia="es-CL"/>
    </w:rPr>
  </w:style>
  <w:style w:type="paragraph" w:customStyle="1" w:styleId="xl286">
    <w:name w:val="xl286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right"/>
    </w:pPr>
    <w:rPr>
      <w:rFonts w:eastAsia="Times New Roman"/>
      <w:sz w:val="20"/>
      <w:szCs w:val="20"/>
      <w:lang w:val="es-CL" w:eastAsia="es-CL"/>
    </w:rPr>
  </w:style>
  <w:style w:type="paragraph" w:customStyle="1" w:styleId="xl287">
    <w:name w:val="xl287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Arial Narrow" w:eastAsia="Times New Roman" w:hAnsi="Arial Narrow" w:cs="Times New Roman"/>
      <w:sz w:val="20"/>
      <w:szCs w:val="20"/>
      <w:lang w:val="es-CL" w:eastAsia="es-CL"/>
    </w:rPr>
  </w:style>
  <w:style w:type="paragraph" w:customStyle="1" w:styleId="xl288">
    <w:name w:val="xl288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89">
    <w:name w:val="xl289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Arial Narrow" w:eastAsia="Times New Roman" w:hAnsi="Arial Narrow" w:cs="Times New Roman"/>
      <w:b/>
      <w:bCs/>
      <w:sz w:val="20"/>
      <w:szCs w:val="20"/>
      <w:lang w:val="es-CL" w:eastAsia="es-CL"/>
    </w:rPr>
  </w:style>
  <w:style w:type="paragraph" w:customStyle="1" w:styleId="xl290">
    <w:name w:val="xl290"/>
    <w:basedOn w:val="Normal"/>
    <w:rsid w:val="002050EC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91">
    <w:name w:val="xl291"/>
    <w:basedOn w:val="Normal"/>
    <w:rsid w:val="002050EC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92">
    <w:name w:val="xl292"/>
    <w:basedOn w:val="Normal"/>
    <w:rsid w:val="002050EC"/>
    <w:pPr>
      <w:pBdr>
        <w:top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93">
    <w:name w:val="xl293"/>
    <w:basedOn w:val="Normal"/>
    <w:rsid w:val="002050EC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ind w:right="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94">
    <w:name w:val="xl294"/>
    <w:basedOn w:val="Normal"/>
    <w:rsid w:val="002050EC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ind w:right="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95">
    <w:name w:val="xl295"/>
    <w:basedOn w:val="Normal"/>
    <w:rsid w:val="002050EC"/>
    <w:pPr>
      <w:pBdr>
        <w:top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right="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96">
    <w:name w:val="xl296"/>
    <w:basedOn w:val="Normal"/>
    <w:rsid w:val="002050E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right="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BulletText">
    <w:name w:val="Bullet Text"/>
    <w:basedOn w:val="Normal"/>
    <w:link w:val="BulletTextCar"/>
    <w:rsid w:val="00812545"/>
    <w:pPr>
      <w:numPr>
        <w:numId w:val="29"/>
      </w:numPr>
      <w:spacing w:line="264" w:lineRule="auto"/>
      <w:ind w:right="170"/>
    </w:pPr>
    <w:rPr>
      <w:rFonts w:ascii="Arial Narrow" w:eastAsia="Times New Roman" w:hAnsi="Arial Narrow" w:cs="Times New Roman"/>
      <w:sz w:val="24"/>
      <w:szCs w:val="24"/>
      <w:lang w:val="es-ES"/>
    </w:rPr>
  </w:style>
  <w:style w:type="character" w:customStyle="1" w:styleId="BulletTextCar">
    <w:name w:val="Bullet Text Car"/>
    <w:link w:val="BulletText"/>
    <w:rsid w:val="00812545"/>
    <w:rPr>
      <w:rFonts w:ascii="Arial Narrow" w:eastAsia="Times New Roman" w:hAnsi="Arial Narrow" w:cs="Times New Roman"/>
      <w:sz w:val="24"/>
      <w:szCs w:val="24"/>
      <w:lang w:val="es-ES"/>
    </w:rPr>
  </w:style>
  <w:style w:type="paragraph" w:customStyle="1" w:styleId="Obsahtabulky">
    <w:name w:val="Obsah tabulky"/>
    <w:basedOn w:val="Normal"/>
    <w:rsid w:val="00E52149"/>
    <w:pPr>
      <w:widowControl w:val="0"/>
      <w:suppressLineNumbers/>
      <w:suppressAutoHyphens/>
      <w:ind w:right="0"/>
      <w:jc w:val="left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0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10" Type="http://schemas.openxmlformats.org/officeDocument/2006/relationships/fontTable" Target="fontTable.xml"/><Relationship Id="rId1" Type="http://schemas.openxmlformats.org/officeDocument/2006/relationships/customXml" Target="../customXml/item1.xml"/><Relationship Id="rId7" Type="http://schemas.openxmlformats.org/officeDocument/2006/relationships/endnotes" Target="endnotes.xml"/><Relationship Id="rId11" Type="http://schemas.openxmlformats.org/officeDocument/2006/relationships/theme" Target="theme/theme1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8" Type="http://schemas.openxmlformats.org/officeDocument/2006/relationships/header" Target="header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cid:image001.png@01D26BFA.484B5BE0" TargetMode="Externa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michael.leyton\MiDjango_\tutorial_P3_4\test_files\BD%20Carta%20Adjudicacion%20Rev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752265-6D9F-4D58-9C55-DC69140AF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BD Carta Adjudicacion RevA</Template>
  <TotalTime>106</TotalTime>
  <Pages>8</Pages>
  <Words>1061</Words>
  <Characters>5840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Leyton</dc:creator>
  <cp:lastModifiedBy>Michael Leyton</cp:lastModifiedBy>
  <cp:revision>52</cp:revision>
  <cp:lastPrinted>2017-01-26T17:45:00Z</cp:lastPrinted>
  <dcterms:created xsi:type="dcterms:W3CDTF">2017-04-22T17:25:00Z</dcterms:created>
  <dcterms:modified xsi:type="dcterms:W3CDTF">2017-05-18T12:18:00Z</dcterms:modified>
</cp:coreProperties>
</file>